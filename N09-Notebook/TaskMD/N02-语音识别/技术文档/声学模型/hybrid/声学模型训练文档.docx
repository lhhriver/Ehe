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 w:ascii="微软雅黑" w:hAnsi="微软雅黑"/>
        </w:rPr>
      </w:pPr>
    </w:p>
    <w:p>
      <w:pPr>
        <w:ind w:firstLine="420"/>
        <w:rPr>
          <w:rFonts w:hint="eastAsia" w:ascii="微软雅黑" w:hAnsi="微软雅黑"/>
        </w:rPr>
      </w:pPr>
    </w:p>
    <w:p>
      <w:pPr>
        <w:ind w:firstLine="420"/>
        <w:jc w:val="center"/>
        <w:rPr>
          <w:rFonts w:hint="eastAsia" w:ascii="微软雅黑" w:hAnsi="微软雅黑"/>
        </w:rPr>
      </w:pPr>
    </w:p>
    <w:p>
      <w:pPr>
        <w:ind w:firstLine="420"/>
        <w:jc w:val="center"/>
        <w:rPr>
          <w:rFonts w:hint="eastAsia" w:ascii="微软雅黑" w:hAnsi="微软雅黑"/>
        </w:rPr>
      </w:pPr>
    </w:p>
    <w:p>
      <w:pPr>
        <w:ind w:firstLine="420"/>
        <w:jc w:val="center"/>
        <w:rPr>
          <w:rFonts w:hint="eastAsia" w:ascii="微软雅黑" w:hAnsi="微软雅黑"/>
        </w:rPr>
      </w:pPr>
    </w:p>
    <w:p>
      <w:pPr>
        <w:ind w:firstLine="420"/>
        <w:jc w:val="center"/>
        <w:rPr>
          <w:rFonts w:hint="eastAsia" w:ascii="微软雅黑" w:hAnsi="微软雅黑"/>
        </w:rPr>
      </w:pPr>
    </w:p>
    <w:p>
      <w:pPr>
        <w:ind w:firstLine="720"/>
        <w:jc w:val="center"/>
        <w:rPr>
          <w:rFonts w:hint="eastAsia" w:ascii="微软雅黑" w:hAnsi="微软雅黑"/>
          <w:b/>
          <w:sz w:val="36"/>
          <w:szCs w:val="36"/>
        </w:rPr>
      </w:pPr>
      <w:bookmarkStart w:id="21" w:name="_GoBack"/>
      <w:r>
        <w:rPr>
          <w:rFonts w:hint="eastAsia" w:ascii="微软雅黑" w:hAnsi="微软雅黑"/>
          <w:b/>
          <w:sz w:val="36"/>
          <w:szCs w:val="36"/>
        </w:rPr>
        <w:t>声学模型训练文档</w:t>
      </w:r>
    </w:p>
    <w:bookmarkEnd w:id="21"/>
    <w:p>
      <w:pPr>
        <w:ind w:firstLine="480"/>
        <w:jc w:val="center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版本：&lt;1.1.0&gt;</w:t>
      </w:r>
    </w:p>
    <w:p>
      <w:pPr>
        <w:ind w:firstLine="420"/>
        <w:jc w:val="center"/>
        <w:rPr>
          <w:rFonts w:hint="eastAsia" w:ascii="微软雅黑" w:hAnsi="微软雅黑"/>
        </w:rPr>
      </w:pPr>
    </w:p>
    <w:p>
      <w:pPr>
        <w:pStyle w:val="44"/>
        <w:spacing w:line="500" w:lineRule="exact"/>
        <w:ind w:firstLine="480"/>
        <w:jc w:val="center"/>
        <w:rPr>
          <w:rFonts w:hint="eastAsia" w:ascii="微软雅黑" w:hAnsi="微软雅黑" w:eastAsia="微软雅黑"/>
          <w:b/>
          <w:sz w:val="24"/>
          <w:szCs w:val="24"/>
          <w:lang w:eastAsia="zh-CN"/>
        </w:rPr>
      </w:pPr>
    </w:p>
    <w:p>
      <w:pPr>
        <w:pStyle w:val="44"/>
        <w:spacing w:line="500" w:lineRule="exact"/>
        <w:ind w:firstLine="480"/>
        <w:jc w:val="center"/>
        <w:rPr>
          <w:rFonts w:hint="eastAsia" w:ascii="微软雅黑" w:hAnsi="微软雅黑" w:eastAsia="微软雅黑"/>
          <w:b/>
          <w:sz w:val="24"/>
          <w:szCs w:val="24"/>
          <w:lang w:eastAsia="zh-CN"/>
        </w:rPr>
      </w:pPr>
    </w:p>
    <w:p>
      <w:pPr>
        <w:pStyle w:val="44"/>
        <w:spacing w:line="500" w:lineRule="exact"/>
        <w:ind w:firstLine="480"/>
        <w:jc w:val="center"/>
        <w:rPr>
          <w:rFonts w:hint="eastAsia" w:ascii="微软雅黑" w:hAnsi="微软雅黑" w:eastAsia="微软雅黑"/>
          <w:b/>
          <w:sz w:val="24"/>
          <w:szCs w:val="24"/>
          <w:lang w:eastAsia="zh-CN"/>
        </w:rPr>
      </w:pPr>
    </w:p>
    <w:p>
      <w:pPr>
        <w:pStyle w:val="45"/>
        <w:spacing w:line="500" w:lineRule="exact"/>
        <w:ind w:right="-25" w:rightChars="-12" w:firstLine="480"/>
        <w:jc w:val="center"/>
        <w:rPr>
          <w:rFonts w:hint="eastAsia" w:ascii="微软雅黑" w:hAnsi="微软雅黑" w:eastAsia="微软雅黑"/>
          <w:b/>
          <w:sz w:val="24"/>
          <w:szCs w:val="24"/>
          <w:lang w:eastAsia="zh-CN"/>
        </w:rPr>
      </w:pPr>
    </w:p>
    <w:p>
      <w:pPr>
        <w:pStyle w:val="45"/>
        <w:spacing w:line="500" w:lineRule="exact"/>
        <w:ind w:right="-25" w:rightChars="-12" w:firstLine="480"/>
        <w:jc w:val="center"/>
        <w:rPr>
          <w:rFonts w:hint="eastAsia" w:ascii="微软雅黑" w:hAnsi="微软雅黑" w:eastAsia="微软雅黑"/>
          <w:b/>
          <w:sz w:val="24"/>
          <w:szCs w:val="24"/>
          <w:lang w:eastAsia="zh-CN"/>
        </w:rPr>
      </w:pPr>
    </w:p>
    <w:p>
      <w:pPr>
        <w:pStyle w:val="45"/>
        <w:spacing w:line="500" w:lineRule="exact"/>
        <w:ind w:right="-25" w:rightChars="-12" w:firstLine="480"/>
        <w:jc w:val="center"/>
        <w:rPr>
          <w:rFonts w:hint="eastAsia" w:ascii="微软雅黑" w:hAnsi="微软雅黑" w:eastAsia="微软雅黑"/>
          <w:b/>
          <w:sz w:val="24"/>
          <w:szCs w:val="24"/>
          <w:lang w:eastAsia="zh-CN"/>
        </w:rPr>
      </w:pPr>
    </w:p>
    <w:p>
      <w:pPr>
        <w:pStyle w:val="45"/>
        <w:spacing w:line="500" w:lineRule="exact"/>
        <w:ind w:right="-25" w:rightChars="-12" w:firstLine="480"/>
        <w:jc w:val="center"/>
        <w:rPr>
          <w:rFonts w:hint="eastAsia" w:ascii="微软雅黑" w:hAnsi="微软雅黑" w:eastAsia="微软雅黑"/>
          <w:b/>
          <w:sz w:val="24"/>
          <w:szCs w:val="24"/>
          <w:lang w:eastAsia="zh-CN"/>
        </w:rPr>
      </w:pPr>
    </w:p>
    <w:p>
      <w:pPr>
        <w:pStyle w:val="45"/>
        <w:spacing w:line="500" w:lineRule="exact"/>
        <w:ind w:right="-25" w:rightChars="-12" w:firstLine="480"/>
        <w:jc w:val="center"/>
        <w:rPr>
          <w:rFonts w:hint="eastAsia" w:ascii="微软雅黑" w:hAnsi="微软雅黑" w:eastAsia="微软雅黑"/>
          <w:b/>
          <w:sz w:val="24"/>
          <w:szCs w:val="24"/>
          <w:lang w:eastAsia="zh-CN"/>
        </w:rPr>
      </w:pPr>
    </w:p>
    <w:p>
      <w:pPr>
        <w:ind w:left="420" w:firstLine="0" w:firstLineChars="0"/>
        <w:jc w:val="center"/>
        <w:rPr>
          <w:rFonts w:hint="eastAsia" w:ascii="微软雅黑" w:hAnsi="微软雅黑"/>
          <w:b/>
          <w:kern w:val="20"/>
          <w:sz w:val="24"/>
          <w:szCs w:val="24"/>
        </w:rPr>
      </w:pPr>
      <w:r>
        <w:rPr>
          <w:rFonts w:hint="eastAsia" w:ascii="微软雅黑" w:hAnsi="微软雅黑"/>
          <w:b/>
          <w:kern w:val="20"/>
          <w:sz w:val="24"/>
          <w:szCs w:val="24"/>
        </w:rPr>
        <w:t>中国科学院声学研究所</w:t>
      </w:r>
    </w:p>
    <w:p>
      <w:pPr>
        <w:ind w:left="420" w:firstLine="0" w:firstLineChars="0"/>
        <w:jc w:val="center"/>
        <w:rPr>
          <w:rFonts w:hint="eastAsia" w:ascii="微软雅黑" w:hAnsi="微软雅黑"/>
        </w:rPr>
      </w:pPr>
      <w:r>
        <w:rPr>
          <w:rFonts w:hint="eastAsia" w:ascii="微软雅黑" w:hAnsi="微软雅黑"/>
          <w:b/>
          <w:kern w:val="20"/>
          <w:sz w:val="24"/>
          <w:szCs w:val="24"/>
        </w:rPr>
        <w:t>2019年6月</w:t>
      </w:r>
    </w:p>
    <w:p>
      <w:pPr>
        <w:ind w:firstLine="0" w:firstLineChars="0"/>
        <w:jc w:val="left"/>
        <w:rPr>
          <w:rFonts w:hint="eastAsia" w:ascii="微软雅黑" w:hAnsi="微软雅黑"/>
          <w:b/>
          <w:sz w:val="24"/>
        </w:rPr>
      </w:pPr>
    </w:p>
    <w:p>
      <w:pPr>
        <w:ind w:firstLine="0" w:firstLineChars="0"/>
        <w:jc w:val="left"/>
        <w:rPr>
          <w:rFonts w:ascii="微软雅黑" w:hAnsi="微软雅黑"/>
          <w:b/>
          <w:sz w:val="24"/>
        </w:rPr>
      </w:pPr>
    </w:p>
    <w:p>
      <w:pPr>
        <w:ind w:firstLine="0" w:firstLineChars="0"/>
        <w:jc w:val="left"/>
        <w:rPr>
          <w:rFonts w:hint="eastAsia" w:ascii="微软雅黑" w:hAnsi="微软雅黑"/>
          <w:b/>
          <w:sz w:val="24"/>
        </w:rPr>
      </w:pPr>
    </w:p>
    <w:p>
      <w:pPr>
        <w:pStyle w:val="55"/>
        <w:ind w:firstLine="420"/>
        <w:rPr>
          <w:rFonts w:hint="eastAsia"/>
          <w:lang w:eastAsia="zh-CN"/>
        </w:rPr>
      </w:pPr>
      <w:bookmarkStart w:id="0" w:name="_Toc309554208"/>
    </w:p>
    <w:p>
      <w:pPr>
        <w:pStyle w:val="55"/>
        <w:ind w:firstLine="420"/>
        <w:rPr>
          <w:rFonts w:hint="eastAsia"/>
          <w:lang w:eastAsia="zh-CN"/>
        </w:rPr>
      </w:pPr>
    </w:p>
    <w:p>
      <w:pPr>
        <w:pStyle w:val="55"/>
        <w:ind w:firstLine="420"/>
        <w:rPr>
          <w:rFonts w:hint="eastAsia"/>
          <w:lang w:eastAsia="zh-CN"/>
        </w:rPr>
      </w:pPr>
    </w:p>
    <w:p>
      <w:pPr>
        <w:pStyle w:val="55"/>
        <w:ind w:firstLine="420"/>
      </w:pPr>
      <w:r>
        <w:rPr>
          <w:rFonts w:hint="eastAsia"/>
        </w:rPr>
        <w:t>改版记录</w:t>
      </w:r>
      <w:bookmarkEnd w:id="0"/>
    </w:p>
    <w:tbl>
      <w:tblPr>
        <w:tblStyle w:val="2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417"/>
        <w:gridCol w:w="2835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59" w:type="dxa"/>
            <w:shd w:val="clear" w:color="auto" w:fill="D9D9D9"/>
            <w:noWrap w:val="0"/>
            <w:vAlign w:val="center"/>
          </w:tcPr>
          <w:p>
            <w:pPr>
              <w:pStyle w:val="53"/>
              <w:spacing w:before="65" w:after="65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版本</w:t>
            </w:r>
          </w:p>
        </w:tc>
        <w:tc>
          <w:tcPr>
            <w:tcW w:w="1417" w:type="dxa"/>
            <w:shd w:val="clear" w:color="auto" w:fill="D9D9D9"/>
            <w:noWrap w:val="0"/>
            <w:vAlign w:val="center"/>
          </w:tcPr>
          <w:p>
            <w:pPr>
              <w:pStyle w:val="53"/>
              <w:spacing w:before="65" w:after="65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发布日期</w:t>
            </w:r>
          </w:p>
        </w:tc>
        <w:tc>
          <w:tcPr>
            <w:tcW w:w="2835" w:type="dxa"/>
            <w:shd w:val="clear" w:color="auto" w:fill="D9D9D9"/>
            <w:noWrap w:val="0"/>
            <w:vAlign w:val="center"/>
          </w:tcPr>
          <w:p>
            <w:pPr>
              <w:pStyle w:val="53"/>
              <w:spacing w:before="65" w:after="65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  <w:tc>
          <w:tcPr>
            <w:tcW w:w="1134" w:type="dxa"/>
            <w:shd w:val="clear" w:color="auto" w:fill="D9D9D9"/>
            <w:noWrap w:val="0"/>
            <w:vAlign w:val="center"/>
          </w:tcPr>
          <w:p>
            <w:pPr>
              <w:pStyle w:val="53"/>
              <w:spacing w:before="65" w:after="65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作者</w:t>
            </w:r>
          </w:p>
        </w:tc>
        <w:tc>
          <w:tcPr>
            <w:tcW w:w="1134" w:type="dxa"/>
            <w:shd w:val="clear" w:color="auto" w:fill="D9D9D9"/>
            <w:noWrap w:val="0"/>
            <w:vAlign w:val="center"/>
          </w:tcPr>
          <w:p>
            <w:pPr>
              <w:pStyle w:val="53"/>
              <w:spacing w:before="65" w:after="65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复审</w:t>
            </w:r>
          </w:p>
        </w:tc>
        <w:tc>
          <w:tcPr>
            <w:tcW w:w="1134" w:type="dxa"/>
            <w:shd w:val="clear" w:color="auto" w:fill="D9D9D9"/>
            <w:noWrap w:val="0"/>
            <w:vAlign w:val="center"/>
          </w:tcPr>
          <w:p>
            <w:pPr>
              <w:pStyle w:val="53"/>
              <w:spacing w:before="65" w:after="65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59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59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59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59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pStyle w:val="3"/>
              <w:adjustRightInd w:val="0"/>
              <w:snapToGrid w:val="0"/>
              <w:spacing w:before="48" w:after="48"/>
              <w:rPr>
                <w:rFonts w:ascii="宋体" w:hAnsi="宋体"/>
                <w:szCs w:val="21"/>
              </w:rPr>
            </w:pPr>
          </w:p>
        </w:tc>
      </w:tr>
    </w:tbl>
    <w:p>
      <w:pPr>
        <w:ind w:firstLine="420"/>
      </w:pPr>
    </w:p>
    <w:p>
      <w:pPr>
        <w:autoSpaceDE w:val="0"/>
        <w:autoSpaceDN w:val="0"/>
        <w:adjustRightInd w:val="0"/>
        <w:spacing w:line="240" w:lineRule="auto"/>
        <w:ind w:firstLine="0" w:firstLineChars="0"/>
        <w:jc w:val="center"/>
        <w:rPr>
          <w:rFonts w:hint="eastAsia" w:ascii="微软雅黑" w:hAnsi="微软雅黑" w:cs="宋体"/>
          <w:kern w:val="0"/>
          <w:szCs w:val="21"/>
        </w:rPr>
      </w:pPr>
      <w:r>
        <w:rPr>
          <w:rFonts w:hint="eastAsia" w:ascii="微软雅黑" w:hAnsi="微软雅黑"/>
        </w:rPr>
        <w:br w:type="page"/>
      </w:r>
      <w:r>
        <w:rPr>
          <w:rFonts w:hint="eastAsia" w:ascii="微软雅黑" w:hAnsi="微软雅黑"/>
          <w:b/>
          <w:sz w:val="32"/>
        </w:rPr>
        <w:t>目录</w:t>
      </w:r>
    </w:p>
    <w:p>
      <w:pPr>
        <w:pStyle w:val="21"/>
        <w:tabs>
          <w:tab w:val="left" w:pos="840"/>
          <w:tab w:val="right" w:leader="dot" w:pos="8776"/>
        </w:tabs>
        <w:ind w:firstLine="420"/>
        <w:rPr>
          <w:rFonts w:ascii="Calibri" w:hAnsi="Calibri" w:eastAsia="宋体"/>
          <w:bCs w:val="0"/>
          <w:caps w:val="0"/>
          <w:szCs w:val="22"/>
        </w:rPr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</w:instrText>
      </w:r>
      <w:r>
        <w:rPr>
          <w:rFonts w:hint="eastAsia" w:ascii="微软雅黑" w:hAnsi="微软雅黑"/>
        </w:rPr>
        <w:instrText xml:space="preserve">TOC \o "1-3" \h \z \u</w:instrText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/>
        </w:rPr>
        <w:fldChar w:fldCharType="separate"/>
      </w:r>
      <w:r>
        <w:rPr>
          <w:rStyle w:val="34"/>
        </w:rPr>
        <w:fldChar w:fldCharType="begin"/>
      </w:r>
      <w:r>
        <w:rPr>
          <w:rStyle w:val="34"/>
        </w:rPr>
        <w:instrText xml:space="preserve"> </w:instrText>
      </w:r>
      <w:r>
        <w:instrText xml:space="preserve">HYPERLINK \l "_Toc11862619"</w:instrText>
      </w:r>
      <w:r>
        <w:rPr>
          <w:rStyle w:val="34"/>
        </w:rPr>
        <w:instrText xml:space="preserve"> </w:instrText>
      </w:r>
      <w:r>
        <w:rPr>
          <w:rStyle w:val="34"/>
        </w:rPr>
        <w:fldChar w:fldCharType="separate"/>
      </w:r>
      <w:r>
        <w:rPr>
          <w:rStyle w:val="34"/>
        </w:rPr>
        <w:t>1</w:t>
      </w:r>
      <w:r>
        <w:rPr>
          <w:rFonts w:ascii="Calibri" w:hAnsi="Calibri" w:eastAsia="宋体"/>
          <w:bCs w:val="0"/>
          <w:caps w:val="0"/>
          <w:szCs w:val="22"/>
        </w:rPr>
        <w:tab/>
      </w:r>
      <w:r>
        <w:rPr>
          <w:rStyle w:val="34"/>
          <w:rFonts w:hint="eastAsia"/>
        </w:rPr>
        <w:t>机器环境</w:t>
      </w:r>
      <w:r>
        <w:tab/>
      </w:r>
      <w:r>
        <w:fldChar w:fldCharType="begin"/>
      </w:r>
      <w:r>
        <w:instrText xml:space="preserve"> PAGEREF _Toc11862619 \h </w:instrText>
      </w:r>
      <w:r>
        <w:fldChar w:fldCharType="separate"/>
      </w:r>
      <w:r>
        <w:t>4</w:t>
      </w:r>
      <w:r>
        <w:fldChar w:fldCharType="end"/>
      </w:r>
      <w:r>
        <w:rPr>
          <w:rStyle w:val="34"/>
        </w:rPr>
        <w:fldChar w:fldCharType="end"/>
      </w:r>
    </w:p>
    <w:p>
      <w:pPr>
        <w:pStyle w:val="21"/>
        <w:tabs>
          <w:tab w:val="left" w:pos="840"/>
          <w:tab w:val="right" w:leader="dot" w:pos="8776"/>
        </w:tabs>
        <w:ind w:firstLine="420"/>
        <w:rPr>
          <w:rFonts w:ascii="Calibri" w:hAnsi="Calibri" w:eastAsia="宋体"/>
          <w:bCs w:val="0"/>
          <w:caps w:val="0"/>
          <w:szCs w:val="22"/>
        </w:rPr>
      </w:pPr>
      <w:r>
        <w:rPr>
          <w:rStyle w:val="34"/>
        </w:rPr>
        <w:fldChar w:fldCharType="begin"/>
      </w:r>
      <w:r>
        <w:rPr>
          <w:rStyle w:val="34"/>
        </w:rPr>
        <w:instrText xml:space="preserve"> </w:instrText>
      </w:r>
      <w:r>
        <w:instrText xml:space="preserve">HYPERLINK \l "_Toc11862620"</w:instrText>
      </w:r>
      <w:r>
        <w:rPr>
          <w:rStyle w:val="34"/>
        </w:rPr>
        <w:instrText xml:space="preserve"> </w:instrText>
      </w:r>
      <w:r>
        <w:rPr>
          <w:rStyle w:val="34"/>
        </w:rPr>
        <w:fldChar w:fldCharType="separate"/>
      </w:r>
      <w:r>
        <w:rPr>
          <w:rStyle w:val="34"/>
        </w:rPr>
        <w:t>2</w:t>
      </w:r>
      <w:r>
        <w:rPr>
          <w:rFonts w:ascii="Calibri" w:hAnsi="Calibri" w:eastAsia="宋体"/>
          <w:bCs w:val="0"/>
          <w:caps w:val="0"/>
          <w:szCs w:val="22"/>
        </w:rPr>
        <w:tab/>
      </w:r>
      <w:r>
        <w:rPr>
          <w:rStyle w:val="34"/>
          <w:rFonts w:hint="eastAsia"/>
        </w:rPr>
        <w:t>环境说明</w:t>
      </w:r>
      <w:r>
        <w:tab/>
      </w:r>
      <w:r>
        <w:fldChar w:fldCharType="begin"/>
      </w:r>
      <w:r>
        <w:instrText xml:space="preserve"> PAGEREF _Toc11862620 \h </w:instrText>
      </w:r>
      <w:r>
        <w:fldChar w:fldCharType="separate"/>
      </w:r>
      <w:r>
        <w:t>4</w:t>
      </w:r>
      <w:r>
        <w:fldChar w:fldCharType="end"/>
      </w:r>
      <w:r>
        <w:rPr>
          <w:rStyle w:val="34"/>
        </w:rPr>
        <w:fldChar w:fldCharType="end"/>
      </w:r>
    </w:p>
    <w:p>
      <w:pPr>
        <w:pStyle w:val="21"/>
        <w:tabs>
          <w:tab w:val="left" w:pos="840"/>
          <w:tab w:val="right" w:leader="dot" w:pos="8776"/>
        </w:tabs>
        <w:ind w:firstLine="420"/>
        <w:rPr>
          <w:rFonts w:ascii="Calibri" w:hAnsi="Calibri" w:eastAsia="宋体"/>
          <w:bCs w:val="0"/>
          <w:caps w:val="0"/>
          <w:szCs w:val="22"/>
        </w:rPr>
      </w:pPr>
      <w:r>
        <w:rPr>
          <w:rStyle w:val="34"/>
        </w:rPr>
        <w:fldChar w:fldCharType="begin"/>
      </w:r>
      <w:r>
        <w:rPr>
          <w:rStyle w:val="34"/>
        </w:rPr>
        <w:instrText xml:space="preserve"> </w:instrText>
      </w:r>
      <w:r>
        <w:instrText xml:space="preserve">HYPERLINK \l "_Toc11862621"</w:instrText>
      </w:r>
      <w:r>
        <w:rPr>
          <w:rStyle w:val="34"/>
        </w:rPr>
        <w:instrText xml:space="preserve"> </w:instrText>
      </w:r>
      <w:r>
        <w:rPr>
          <w:rStyle w:val="34"/>
        </w:rPr>
        <w:fldChar w:fldCharType="separate"/>
      </w:r>
      <w:r>
        <w:rPr>
          <w:rStyle w:val="34"/>
        </w:rPr>
        <w:t>3</w:t>
      </w:r>
      <w:r>
        <w:rPr>
          <w:rFonts w:ascii="Calibri" w:hAnsi="Calibri" w:eastAsia="宋体"/>
          <w:bCs w:val="0"/>
          <w:caps w:val="0"/>
          <w:szCs w:val="22"/>
        </w:rPr>
        <w:tab/>
      </w:r>
      <w:r>
        <w:rPr>
          <w:rStyle w:val="34"/>
          <w:rFonts w:hint="eastAsia"/>
        </w:rPr>
        <w:t>源码环境</w:t>
      </w:r>
      <w:r>
        <w:tab/>
      </w:r>
      <w:r>
        <w:fldChar w:fldCharType="begin"/>
      </w:r>
      <w:r>
        <w:instrText xml:space="preserve"> PAGEREF _Toc11862621 \h </w:instrText>
      </w:r>
      <w:r>
        <w:fldChar w:fldCharType="separate"/>
      </w:r>
      <w:r>
        <w:t>4</w:t>
      </w:r>
      <w:r>
        <w:fldChar w:fldCharType="end"/>
      </w:r>
      <w:r>
        <w:rPr>
          <w:rStyle w:val="34"/>
        </w:rPr>
        <w:fldChar w:fldCharType="end"/>
      </w:r>
    </w:p>
    <w:p>
      <w:pPr>
        <w:pStyle w:val="23"/>
        <w:rPr>
          <w:rFonts w:ascii="Calibri" w:hAnsi="Calibri" w:eastAsia="宋体"/>
          <w:szCs w:val="22"/>
        </w:rPr>
      </w:pPr>
      <w:r>
        <w:rPr>
          <w:rStyle w:val="34"/>
        </w:rPr>
        <w:fldChar w:fldCharType="begin"/>
      </w:r>
      <w:r>
        <w:rPr>
          <w:rStyle w:val="34"/>
        </w:rPr>
        <w:instrText xml:space="preserve"> </w:instrText>
      </w:r>
      <w:r>
        <w:instrText xml:space="preserve">HYPERLINK \l "_Toc11862622"</w:instrText>
      </w:r>
      <w:r>
        <w:rPr>
          <w:rStyle w:val="34"/>
        </w:rPr>
        <w:instrText xml:space="preserve"> </w:instrText>
      </w:r>
      <w:r>
        <w:rPr>
          <w:rStyle w:val="34"/>
        </w:rPr>
        <w:fldChar w:fldCharType="separate"/>
      </w:r>
      <w:r>
        <w:rPr>
          <w:rStyle w:val="34"/>
        </w:rPr>
        <w:t>3.1</w:t>
      </w:r>
      <w:r>
        <w:rPr>
          <w:rFonts w:ascii="Calibri" w:hAnsi="Calibri" w:eastAsia="宋体"/>
          <w:szCs w:val="22"/>
        </w:rPr>
        <w:tab/>
      </w:r>
      <w:r>
        <w:rPr>
          <w:rStyle w:val="34"/>
          <w:rFonts w:hint="eastAsia"/>
        </w:rPr>
        <w:t>依赖的第三方软件</w:t>
      </w:r>
      <w:r>
        <w:tab/>
      </w:r>
      <w:r>
        <w:fldChar w:fldCharType="begin"/>
      </w:r>
      <w:r>
        <w:instrText xml:space="preserve"> PAGEREF _Toc11862622 \h </w:instrText>
      </w:r>
      <w:r>
        <w:fldChar w:fldCharType="separate"/>
      </w:r>
      <w:r>
        <w:t>4</w:t>
      </w:r>
      <w:r>
        <w:fldChar w:fldCharType="end"/>
      </w:r>
      <w:r>
        <w:rPr>
          <w:rStyle w:val="34"/>
        </w:rPr>
        <w:fldChar w:fldCharType="end"/>
      </w:r>
    </w:p>
    <w:p>
      <w:pPr>
        <w:pStyle w:val="23"/>
        <w:rPr>
          <w:rFonts w:ascii="Calibri" w:hAnsi="Calibri" w:eastAsia="宋体"/>
          <w:szCs w:val="22"/>
        </w:rPr>
      </w:pPr>
      <w:r>
        <w:rPr>
          <w:rStyle w:val="34"/>
        </w:rPr>
        <w:fldChar w:fldCharType="begin"/>
      </w:r>
      <w:r>
        <w:rPr>
          <w:rStyle w:val="34"/>
        </w:rPr>
        <w:instrText xml:space="preserve"> </w:instrText>
      </w:r>
      <w:r>
        <w:instrText xml:space="preserve">HYPERLINK \l "_Toc11862623"</w:instrText>
      </w:r>
      <w:r>
        <w:rPr>
          <w:rStyle w:val="34"/>
        </w:rPr>
        <w:instrText xml:space="preserve"> </w:instrText>
      </w:r>
      <w:r>
        <w:rPr>
          <w:rStyle w:val="34"/>
        </w:rPr>
        <w:fldChar w:fldCharType="separate"/>
      </w:r>
      <w:r>
        <w:rPr>
          <w:rStyle w:val="34"/>
        </w:rPr>
        <w:t>3.2</w:t>
      </w:r>
      <w:r>
        <w:rPr>
          <w:rFonts w:ascii="Calibri" w:hAnsi="Calibri" w:eastAsia="宋体"/>
          <w:szCs w:val="22"/>
        </w:rPr>
        <w:tab/>
      </w:r>
      <w:r>
        <w:rPr>
          <w:rStyle w:val="34"/>
          <w:rFonts w:hint="eastAsia"/>
        </w:rPr>
        <w:t>编译流程</w:t>
      </w:r>
      <w:r>
        <w:tab/>
      </w:r>
      <w:r>
        <w:fldChar w:fldCharType="begin"/>
      </w:r>
      <w:r>
        <w:instrText xml:space="preserve"> PAGEREF _Toc11862623 \h </w:instrText>
      </w:r>
      <w:r>
        <w:fldChar w:fldCharType="separate"/>
      </w:r>
      <w:r>
        <w:t>5</w:t>
      </w:r>
      <w:r>
        <w:fldChar w:fldCharType="end"/>
      </w:r>
      <w:r>
        <w:rPr>
          <w:rStyle w:val="34"/>
        </w:rPr>
        <w:fldChar w:fldCharType="end"/>
      </w:r>
    </w:p>
    <w:p>
      <w:pPr>
        <w:pStyle w:val="21"/>
        <w:tabs>
          <w:tab w:val="left" w:pos="840"/>
          <w:tab w:val="right" w:leader="dot" w:pos="8776"/>
        </w:tabs>
        <w:ind w:firstLine="420"/>
        <w:rPr>
          <w:rFonts w:ascii="Calibri" w:hAnsi="Calibri" w:eastAsia="宋体"/>
          <w:bCs w:val="0"/>
          <w:caps w:val="0"/>
          <w:szCs w:val="22"/>
        </w:rPr>
      </w:pPr>
      <w:r>
        <w:rPr>
          <w:rStyle w:val="34"/>
        </w:rPr>
        <w:fldChar w:fldCharType="begin"/>
      </w:r>
      <w:r>
        <w:rPr>
          <w:rStyle w:val="34"/>
        </w:rPr>
        <w:instrText xml:space="preserve"> </w:instrText>
      </w:r>
      <w:r>
        <w:instrText xml:space="preserve">HYPERLINK \l "_Toc11862624"</w:instrText>
      </w:r>
      <w:r>
        <w:rPr>
          <w:rStyle w:val="34"/>
        </w:rPr>
        <w:instrText xml:space="preserve"> </w:instrText>
      </w:r>
      <w:r>
        <w:rPr>
          <w:rStyle w:val="34"/>
        </w:rPr>
        <w:fldChar w:fldCharType="separate"/>
      </w:r>
      <w:r>
        <w:rPr>
          <w:rStyle w:val="34"/>
        </w:rPr>
        <w:t>4</w:t>
      </w:r>
      <w:r>
        <w:rPr>
          <w:rFonts w:ascii="Calibri" w:hAnsi="Calibri" w:eastAsia="宋体"/>
          <w:bCs w:val="0"/>
          <w:caps w:val="0"/>
          <w:szCs w:val="22"/>
        </w:rPr>
        <w:tab/>
      </w:r>
      <w:r>
        <w:rPr>
          <w:rStyle w:val="34"/>
          <w:rFonts w:hint="eastAsia"/>
        </w:rPr>
        <w:t>训练环境</w:t>
      </w:r>
      <w:r>
        <w:tab/>
      </w:r>
      <w:r>
        <w:fldChar w:fldCharType="begin"/>
      </w:r>
      <w:r>
        <w:instrText xml:space="preserve"> PAGEREF _Toc11862624 \h </w:instrText>
      </w:r>
      <w:r>
        <w:fldChar w:fldCharType="separate"/>
      </w:r>
      <w:r>
        <w:t>5</w:t>
      </w:r>
      <w:r>
        <w:fldChar w:fldCharType="end"/>
      </w:r>
      <w:r>
        <w:rPr>
          <w:rStyle w:val="34"/>
        </w:rPr>
        <w:fldChar w:fldCharType="end"/>
      </w:r>
    </w:p>
    <w:p>
      <w:pPr>
        <w:pStyle w:val="23"/>
        <w:rPr>
          <w:rFonts w:ascii="Calibri" w:hAnsi="Calibri" w:eastAsia="宋体"/>
          <w:szCs w:val="22"/>
        </w:rPr>
      </w:pPr>
      <w:r>
        <w:rPr>
          <w:rStyle w:val="34"/>
        </w:rPr>
        <w:fldChar w:fldCharType="begin"/>
      </w:r>
      <w:r>
        <w:rPr>
          <w:rStyle w:val="34"/>
        </w:rPr>
        <w:instrText xml:space="preserve"> </w:instrText>
      </w:r>
      <w:r>
        <w:instrText xml:space="preserve">HYPERLINK \l "_Toc11862625"</w:instrText>
      </w:r>
      <w:r>
        <w:rPr>
          <w:rStyle w:val="34"/>
        </w:rPr>
        <w:instrText xml:space="preserve"> </w:instrText>
      </w:r>
      <w:r>
        <w:rPr>
          <w:rStyle w:val="34"/>
        </w:rPr>
        <w:fldChar w:fldCharType="separate"/>
      </w:r>
      <w:r>
        <w:rPr>
          <w:rStyle w:val="34"/>
        </w:rPr>
        <w:t>4.1</w:t>
      </w:r>
      <w:r>
        <w:rPr>
          <w:rFonts w:ascii="Calibri" w:hAnsi="Calibri" w:eastAsia="宋体"/>
          <w:szCs w:val="22"/>
        </w:rPr>
        <w:tab/>
      </w:r>
      <w:r>
        <w:rPr>
          <w:rStyle w:val="34"/>
          <w:rFonts w:hint="eastAsia"/>
        </w:rPr>
        <w:t>训练数据</w:t>
      </w:r>
      <w:r>
        <w:tab/>
      </w:r>
      <w:r>
        <w:fldChar w:fldCharType="begin"/>
      </w:r>
      <w:r>
        <w:instrText xml:space="preserve"> PAGEREF _Toc11862625 \h </w:instrText>
      </w:r>
      <w:r>
        <w:fldChar w:fldCharType="separate"/>
      </w:r>
      <w:r>
        <w:t>6</w:t>
      </w:r>
      <w:r>
        <w:fldChar w:fldCharType="end"/>
      </w:r>
      <w:r>
        <w:rPr>
          <w:rStyle w:val="34"/>
        </w:rPr>
        <w:fldChar w:fldCharType="end"/>
      </w:r>
    </w:p>
    <w:p>
      <w:pPr>
        <w:pStyle w:val="23"/>
        <w:rPr>
          <w:rFonts w:ascii="Calibri" w:hAnsi="Calibri" w:eastAsia="宋体"/>
          <w:szCs w:val="22"/>
        </w:rPr>
      </w:pPr>
      <w:r>
        <w:rPr>
          <w:rStyle w:val="34"/>
        </w:rPr>
        <w:fldChar w:fldCharType="begin"/>
      </w:r>
      <w:r>
        <w:rPr>
          <w:rStyle w:val="34"/>
        </w:rPr>
        <w:instrText xml:space="preserve"> </w:instrText>
      </w:r>
      <w:r>
        <w:instrText xml:space="preserve">HYPERLINK \l "_Toc11862626"</w:instrText>
      </w:r>
      <w:r>
        <w:rPr>
          <w:rStyle w:val="34"/>
        </w:rPr>
        <w:instrText xml:space="preserve"> </w:instrText>
      </w:r>
      <w:r>
        <w:rPr>
          <w:rStyle w:val="34"/>
        </w:rPr>
        <w:fldChar w:fldCharType="separate"/>
      </w:r>
      <w:r>
        <w:rPr>
          <w:rStyle w:val="34"/>
        </w:rPr>
        <w:t>4.2</w:t>
      </w:r>
      <w:r>
        <w:rPr>
          <w:rFonts w:ascii="Calibri" w:hAnsi="Calibri" w:eastAsia="宋体"/>
          <w:szCs w:val="22"/>
        </w:rPr>
        <w:tab/>
      </w:r>
      <w:r>
        <w:rPr>
          <w:rStyle w:val="34"/>
          <w:rFonts w:hint="eastAsia"/>
        </w:rPr>
        <w:t>利用种子模型进行</w:t>
      </w:r>
      <w:r>
        <w:rPr>
          <w:rStyle w:val="34"/>
        </w:rPr>
        <w:t>ali</w:t>
      </w:r>
      <w:r>
        <w:tab/>
      </w:r>
      <w:r>
        <w:fldChar w:fldCharType="begin"/>
      </w:r>
      <w:r>
        <w:instrText xml:space="preserve"> PAGEREF _Toc11862626 \h </w:instrText>
      </w:r>
      <w:r>
        <w:fldChar w:fldCharType="separate"/>
      </w:r>
      <w:r>
        <w:t>6</w:t>
      </w:r>
      <w:r>
        <w:fldChar w:fldCharType="end"/>
      </w:r>
      <w:r>
        <w:rPr>
          <w:rStyle w:val="34"/>
        </w:rPr>
        <w:fldChar w:fldCharType="end"/>
      </w:r>
    </w:p>
    <w:p>
      <w:pPr>
        <w:pStyle w:val="23"/>
        <w:rPr>
          <w:rFonts w:ascii="Calibri" w:hAnsi="Calibri" w:eastAsia="宋体"/>
          <w:szCs w:val="22"/>
        </w:rPr>
      </w:pPr>
      <w:r>
        <w:rPr>
          <w:rStyle w:val="34"/>
        </w:rPr>
        <w:fldChar w:fldCharType="begin"/>
      </w:r>
      <w:r>
        <w:rPr>
          <w:rStyle w:val="34"/>
        </w:rPr>
        <w:instrText xml:space="preserve"> </w:instrText>
      </w:r>
      <w:r>
        <w:instrText xml:space="preserve">HYPERLINK \l "_Toc11862627"</w:instrText>
      </w:r>
      <w:r>
        <w:rPr>
          <w:rStyle w:val="34"/>
        </w:rPr>
        <w:instrText xml:space="preserve"> </w:instrText>
      </w:r>
      <w:r>
        <w:rPr>
          <w:rStyle w:val="34"/>
        </w:rPr>
        <w:fldChar w:fldCharType="separate"/>
      </w:r>
      <w:r>
        <w:rPr>
          <w:rStyle w:val="34"/>
        </w:rPr>
        <w:t>4.3</w:t>
      </w:r>
      <w:r>
        <w:rPr>
          <w:rFonts w:ascii="Calibri" w:hAnsi="Calibri" w:eastAsia="宋体"/>
          <w:szCs w:val="22"/>
        </w:rPr>
        <w:tab/>
      </w:r>
      <w:r>
        <w:rPr>
          <w:rStyle w:val="34"/>
          <w:rFonts w:hint="eastAsia"/>
        </w:rPr>
        <w:t>声学模型的</w:t>
      </w:r>
      <w:r>
        <w:rPr>
          <w:rStyle w:val="34"/>
        </w:rPr>
        <w:t>retrain</w:t>
      </w:r>
      <w:r>
        <w:tab/>
      </w:r>
      <w:r>
        <w:fldChar w:fldCharType="begin"/>
      </w:r>
      <w:r>
        <w:instrText xml:space="preserve"> PAGEREF _Toc11862627 \h </w:instrText>
      </w:r>
      <w:r>
        <w:fldChar w:fldCharType="separate"/>
      </w:r>
      <w:r>
        <w:t>7</w:t>
      </w:r>
      <w:r>
        <w:fldChar w:fldCharType="end"/>
      </w:r>
      <w:r>
        <w:rPr>
          <w:rStyle w:val="34"/>
        </w:rPr>
        <w:fldChar w:fldCharType="end"/>
      </w:r>
    </w:p>
    <w:p>
      <w:pPr>
        <w:pStyle w:val="23"/>
        <w:rPr>
          <w:rFonts w:ascii="Calibri" w:hAnsi="Calibri" w:eastAsia="宋体"/>
          <w:szCs w:val="22"/>
        </w:rPr>
      </w:pPr>
      <w:r>
        <w:rPr>
          <w:rStyle w:val="34"/>
        </w:rPr>
        <w:fldChar w:fldCharType="begin"/>
      </w:r>
      <w:r>
        <w:rPr>
          <w:rStyle w:val="34"/>
        </w:rPr>
        <w:instrText xml:space="preserve"> </w:instrText>
      </w:r>
      <w:r>
        <w:instrText xml:space="preserve">HYPERLINK \l "_Toc11862628"</w:instrText>
      </w:r>
      <w:r>
        <w:rPr>
          <w:rStyle w:val="34"/>
        </w:rPr>
        <w:instrText xml:space="preserve"> </w:instrText>
      </w:r>
      <w:r>
        <w:rPr>
          <w:rStyle w:val="34"/>
        </w:rPr>
        <w:fldChar w:fldCharType="separate"/>
      </w:r>
      <w:r>
        <w:rPr>
          <w:rStyle w:val="34"/>
        </w:rPr>
        <w:t>4.4</w:t>
      </w:r>
      <w:r>
        <w:rPr>
          <w:rFonts w:ascii="Calibri" w:hAnsi="Calibri" w:eastAsia="宋体"/>
          <w:szCs w:val="22"/>
        </w:rPr>
        <w:tab/>
      </w:r>
      <w:r>
        <w:rPr>
          <w:rStyle w:val="34"/>
          <w:rFonts w:hint="eastAsia"/>
        </w:rPr>
        <w:t>声学模型转换</w:t>
      </w:r>
      <w:r>
        <w:tab/>
      </w:r>
      <w:r>
        <w:fldChar w:fldCharType="begin"/>
      </w:r>
      <w:r>
        <w:instrText xml:space="preserve"> PAGEREF _Toc11862628 \h </w:instrText>
      </w:r>
      <w:r>
        <w:fldChar w:fldCharType="separate"/>
      </w:r>
      <w:r>
        <w:t>9</w:t>
      </w:r>
      <w:r>
        <w:fldChar w:fldCharType="end"/>
      </w:r>
      <w:r>
        <w:rPr>
          <w:rStyle w:val="34"/>
        </w:rPr>
        <w:fldChar w:fldCharType="end"/>
      </w:r>
    </w:p>
    <w:p>
      <w:pPr>
        <w:ind w:left="420" w:firstLine="0" w:firstLineChars="0"/>
        <w:jc w:val="left"/>
        <w:rPr>
          <w:rFonts w:ascii="微软雅黑" w:hAnsi="微软雅黑"/>
        </w:rPr>
      </w:pPr>
      <w:r>
        <w:rPr>
          <w:rFonts w:ascii="微软雅黑" w:hAnsi="微软雅黑"/>
        </w:rPr>
        <w:fldChar w:fldCharType="end"/>
      </w:r>
    </w:p>
    <w:p>
      <w:pPr>
        <w:ind w:left="420" w:firstLine="0" w:firstLineChars="0"/>
        <w:jc w:val="left"/>
        <w:rPr>
          <w:rFonts w:ascii="微软雅黑" w:hAnsi="微软雅黑"/>
        </w:rPr>
      </w:pPr>
    </w:p>
    <w:p>
      <w:pPr>
        <w:ind w:left="420" w:firstLine="0" w:firstLineChars="0"/>
        <w:jc w:val="left"/>
        <w:rPr>
          <w:rFonts w:ascii="微软雅黑" w:hAnsi="微软雅黑"/>
        </w:rPr>
      </w:pPr>
    </w:p>
    <w:p>
      <w:pPr>
        <w:ind w:left="420" w:firstLine="0" w:firstLineChars="0"/>
        <w:jc w:val="left"/>
        <w:rPr>
          <w:rFonts w:hint="eastAsia" w:ascii="微软雅黑" w:hAnsi="微软雅黑"/>
        </w:rPr>
      </w:pPr>
    </w:p>
    <w:p>
      <w:pPr>
        <w:pStyle w:val="59"/>
        <w:rPr>
          <w:rFonts w:hint="eastAsia"/>
        </w:rPr>
      </w:pPr>
      <w:r>
        <w:br w:type="page"/>
      </w:r>
      <w:bookmarkStart w:id="1" w:name="_Toc11862619"/>
      <w:r>
        <w:rPr>
          <w:rFonts w:hint="eastAsia"/>
          <w:lang w:eastAsia="zh-CN"/>
        </w:rPr>
        <w:t>机器环境</w:t>
      </w:r>
      <w:bookmarkEnd w:id="1"/>
    </w:p>
    <w:p>
      <w:pPr>
        <w:ind w:firstLine="480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声学模型的训练需要在64位装有Debian8.5的GPU机器上进行。</w:t>
      </w:r>
    </w:p>
    <w:p>
      <w:pPr>
        <w:ind w:firstLine="48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在模型训练之前必须运行：</w:t>
      </w:r>
      <w:r>
        <w:rPr>
          <w:rFonts w:ascii="宋体" w:hAnsi="宋体" w:eastAsia="宋体"/>
          <w:color w:val="000000"/>
          <w:sz w:val="24"/>
          <w:szCs w:val="24"/>
        </w:rPr>
        <w:t>nvidia-smi -c 1</w:t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 ，修改gpu工作模式为：独占模式。查看gpu工作模式指令：</w:t>
      </w:r>
      <w:r>
        <w:rPr>
          <w:rFonts w:ascii="宋体" w:hAnsi="宋体" w:eastAsia="宋体"/>
          <w:color w:val="000000"/>
          <w:sz w:val="24"/>
          <w:szCs w:val="24"/>
        </w:rPr>
        <w:t>nvidia-smi -q |grep -e "Compute Mode"</w:t>
      </w:r>
      <w:r>
        <w:rPr>
          <w:rFonts w:hint="eastAsia" w:ascii="宋体" w:hAnsi="宋体" w:eastAsia="宋体"/>
          <w:color w:val="000000"/>
          <w:sz w:val="24"/>
          <w:szCs w:val="24"/>
        </w:rPr>
        <w:t>）。</w:t>
      </w:r>
    </w:p>
    <w:p>
      <w:pPr>
        <w:widowControl/>
        <w:spacing w:line="240" w:lineRule="auto"/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125845" cy="1256665"/>
            <wp:effectExtent l="0" t="0" r="635" b="8255"/>
            <wp:docPr id="1" name="图片 1" descr="C1CC%@FWK(Q85XMXV26K7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1CC%@FWK(Q85XMXV26K7C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9"/>
        <w:rPr>
          <w:rFonts w:hint="eastAsia"/>
          <w:lang w:eastAsia="zh-CN"/>
        </w:rPr>
      </w:pPr>
      <w:bookmarkStart w:id="2" w:name="_Toc11862620"/>
      <w:bookmarkStart w:id="3" w:name="_Toc489692377"/>
      <w:bookmarkStart w:id="4" w:name="_Toc51405606"/>
      <w:r>
        <w:rPr>
          <w:rFonts w:hint="eastAsia"/>
          <w:lang w:eastAsia="zh-CN"/>
        </w:rPr>
        <w:t>环境说明</w:t>
      </w:r>
      <w:bookmarkEnd w:id="2"/>
    </w:p>
    <w:p>
      <w:pPr>
        <w:pStyle w:val="3"/>
        <w:ind w:firstLineChars="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声学模型的训练依赖两个环境：训练环境和训练源码，训练环境为：</w:t>
      </w:r>
      <w:r>
        <w:rPr>
          <w:rFonts w:ascii="宋体" w:hAnsi="宋体"/>
          <w:color w:val="000000"/>
          <w:sz w:val="24"/>
          <w:szCs w:val="24"/>
        </w:rPr>
        <w:t>kaldi_env_20180420scripts_tongyong</w:t>
      </w:r>
      <w:r>
        <w:rPr>
          <w:rFonts w:hint="eastAsia" w:ascii="宋体" w:hAnsi="宋体"/>
          <w:color w:val="000000"/>
          <w:sz w:val="24"/>
          <w:szCs w:val="24"/>
        </w:rPr>
        <w:t>，通过调用源码环境中的可执行文件进行声学模型的训练。</w:t>
      </w:r>
    </w:p>
    <w:p>
      <w:pPr>
        <w:pStyle w:val="3"/>
        <w:ind w:firstLineChars="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训练源码为：</w:t>
      </w:r>
      <w:r>
        <w:rPr>
          <w:rFonts w:ascii="宋体" w:hAnsi="宋体"/>
          <w:color w:val="000000"/>
          <w:sz w:val="24"/>
          <w:szCs w:val="24"/>
        </w:rPr>
        <w:t>kaldi-master-20180420</w:t>
      </w:r>
      <w:r>
        <w:rPr>
          <w:rFonts w:hint="eastAsia" w:ascii="宋体" w:hAnsi="宋体"/>
          <w:color w:val="000000"/>
          <w:sz w:val="24"/>
          <w:szCs w:val="24"/>
        </w:rPr>
        <w:t>。</w:t>
      </w:r>
    </w:p>
    <w:bookmarkEnd w:id="3"/>
    <w:p>
      <w:pPr>
        <w:pStyle w:val="59"/>
        <w:rPr>
          <w:rFonts w:hint="eastAsia"/>
          <w:lang w:eastAsia="zh-CN"/>
        </w:rPr>
      </w:pPr>
      <w:bookmarkStart w:id="5" w:name="_Toc11862621"/>
      <w:r>
        <w:rPr>
          <w:rFonts w:hint="eastAsia"/>
          <w:lang w:eastAsia="zh-CN"/>
        </w:rPr>
        <w:t>源码环境</w:t>
      </w:r>
      <w:bookmarkEnd w:id="5"/>
    </w:p>
    <w:p>
      <w:pPr>
        <w:pStyle w:val="61"/>
        <w:numPr>
          <w:ilvl w:val="1"/>
          <w:numId w:val="1"/>
        </w:numPr>
        <w:ind w:left="567" w:hanging="567"/>
        <w:rPr>
          <w:rFonts w:hint="eastAsia"/>
          <w:lang w:eastAsia="zh-CN"/>
        </w:rPr>
      </w:pPr>
      <w:bookmarkStart w:id="6" w:name="_Toc11862622"/>
      <w:r>
        <w:rPr>
          <w:rFonts w:hint="eastAsia"/>
          <w:lang w:eastAsia="zh-CN"/>
        </w:rPr>
        <w:t>依赖的第三方软件</w:t>
      </w:r>
      <w:bookmarkEnd w:id="6"/>
    </w:p>
    <w:p>
      <w:pPr>
        <w:ind w:firstLine="480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训练源码依赖的第三方软件如下：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1、</w:t>
      </w:r>
      <w:r>
        <w:rPr>
          <w:rFonts w:ascii="宋体" w:hAnsi="宋体" w:eastAsia="宋体"/>
          <w:sz w:val="24"/>
          <w:szCs w:val="24"/>
        </w:rPr>
        <w:t>gcc/g++</w:t>
      </w:r>
      <w:r>
        <w:rPr>
          <w:rFonts w:hint="eastAsia" w:ascii="宋体" w:hAnsi="宋体" w:eastAsia="宋体"/>
          <w:sz w:val="24"/>
          <w:szCs w:val="24"/>
        </w:rPr>
        <w:t xml:space="preserve"> 4.9                 （必须是这个版本）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2、automake                     包含aclocal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3、libtool                      包含libtoolize、 glibtoolize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6、zlib1g-dev                   包含zlib.h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7、</w:t>
      </w:r>
      <w:r>
        <w:rPr>
          <w:rFonts w:ascii="宋体" w:hAnsi="宋体" w:eastAsia="宋体"/>
          <w:sz w:val="24"/>
          <w:szCs w:val="24"/>
        </w:rPr>
        <w:t xml:space="preserve">libatlas-dev </w:t>
      </w:r>
    </w:p>
    <w:p>
      <w:pPr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8、</w:t>
      </w:r>
      <w:r>
        <w:rPr>
          <w:rFonts w:ascii="宋体" w:hAnsi="宋体" w:eastAsia="宋体"/>
          <w:sz w:val="24"/>
          <w:szCs w:val="24"/>
        </w:rPr>
        <w:t xml:space="preserve">libatlas-base-dev        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9、gawk                         支持脚本使用的awk版本（gawk）相关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10、subversion                   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11、git                         </w:t>
      </w:r>
    </w:p>
    <w:p>
      <w:pPr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12、</w:t>
      </w:r>
      <w:r>
        <w:rPr>
          <w:rFonts w:ascii="宋体" w:hAnsi="宋体" w:eastAsia="宋体"/>
          <w:sz w:val="24"/>
          <w:szCs w:val="24"/>
        </w:rPr>
        <w:t>gfortran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13、</w:t>
      </w:r>
      <w:r>
        <w:rPr>
          <w:rFonts w:ascii="宋体" w:hAnsi="宋体" w:eastAsia="宋体"/>
          <w:sz w:val="24"/>
          <w:szCs w:val="24"/>
        </w:rPr>
        <w:t>bzip2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14、python2.7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15、</w:t>
      </w:r>
      <w:r>
        <w:rPr>
          <w:rFonts w:ascii="宋体" w:hAnsi="宋体" w:eastAsia="宋体"/>
          <w:sz w:val="24"/>
          <w:szCs w:val="24"/>
        </w:rPr>
        <w:t>cuda</w:t>
      </w:r>
      <w:r>
        <w:rPr>
          <w:rFonts w:hint="eastAsia" w:ascii="宋体" w:hAnsi="宋体" w:eastAsia="宋体"/>
          <w:sz w:val="24"/>
          <w:szCs w:val="24"/>
        </w:rPr>
        <w:t xml:space="preserve"> 8.0（依赖于具体的机器类型）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16、</w:t>
      </w:r>
      <w:r>
        <w:rPr>
          <w:rFonts w:ascii="宋体" w:hAnsi="宋体" w:eastAsia="宋体"/>
          <w:sz w:val="24"/>
          <w:szCs w:val="24"/>
        </w:rPr>
        <w:t>NVIDIA-Linux-x86_64-352.99</w:t>
      </w:r>
      <w:r>
        <w:rPr>
          <w:rFonts w:hint="eastAsia" w:ascii="宋体" w:hAnsi="宋体" w:eastAsia="宋体"/>
          <w:sz w:val="24"/>
          <w:szCs w:val="24"/>
        </w:rPr>
        <w:t>（可以通过cuda安装配套版本）</w:t>
      </w:r>
    </w:p>
    <w:p>
      <w:pPr>
        <w:pStyle w:val="61"/>
        <w:numPr>
          <w:ilvl w:val="1"/>
          <w:numId w:val="1"/>
        </w:numPr>
        <w:ind w:left="567" w:hanging="567"/>
        <w:rPr>
          <w:rFonts w:hint="eastAsia"/>
          <w:lang w:eastAsia="zh-CN"/>
        </w:rPr>
      </w:pPr>
      <w:bookmarkStart w:id="7" w:name="_Toc11862623"/>
      <w:r>
        <w:rPr>
          <w:rFonts w:hint="eastAsia"/>
          <w:lang w:eastAsia="zh-CN"/>
        </w:rPr>
        <w:t>编译流程</w:t>
      </w:r>
      <w:bookmarkEnd w:id="7"/>
    </w:p>
    <w:p>
      <w:pPr>
        <w:ind w:firstLine="480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源码环境中有对应的安装说明INSTALL，可按照INSTALL进行安装，或者按照如下步骤安装。</w:t>
      </w:r>
    </w:p>
    <w:p>
      <w:pPr>
        <w:ind w:firstLine="480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1、</w:t>
      </w:r>
      <w:bookmarkStart w:id="8" w:name="_Toc489624557"/>
      <w:bookmarkStart w:id="9" w:name="_Toc5875264"/>
      <w:r>
        <w:rPr>
          <w:rFonts w:hint="eastAsia" w:ascii="宋体" w:hAnsi="宋体" w:eastAsia="宋体"/>
          <w:color w:val="000000"/>
          <w:sz w:val="24"/>
          <w:szCs w:val="24"/>
        </w:rPr>
        <w:t>进入</w:t>
      </w:r>
      <w:r>
        <w:rPr>
          <w:rFonts w:ascii="宋体" w:hAnsi="宋体" w:eastAsia="宋体"/>
          <w:color w:val="000000"/>
          <w:sz w:val="24"/>
          <w:szCs w:val="24"/>
        </w:rPr>
        <w:t xml:space="preserve"> tool</w:t>
      </w:r>
      <w:r>
        <w:rPr>
          <w:rFonts w:hint="eastAsia" w:ascii="宋体" w:hAnsi="宋体" w:eastAsia="宋体"/>
          <w:color w:val="000000"/>
          <w:sz w:val="24"/>
          <w:szCs w:val="24"/>
        </w:rPr>
        <w:t>s目录</w:t>
      </w:r>
      <w:bookmarkEnd w:id="8"/>
      <w:bookmarkEnd w:id="9"/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1）检查依赖软件是否齐全及版本是否符合要求，运行：</w:t>
      </w:r>
    </w:p>
    <w:p>
      <w:pPr>
        <w:ind w:firstLine="784" w:firstLineChars="327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bash </w:t>
      </w:r>
      <w:r>
        <w:rPr>
          <w:rFonts w:ascii="宋体" w:hAnsi="宋体" w:eastAsia="宋体"/>
          <w:sz w:val="24"/>
          <w:szCs w:val="24"/>
        </w:rPr>
        <w:t>extras/check_dependencies.sh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2）编译第三方软件运行： make</w:t>
      </w:r>
    </w:p>
    <w:p>
      <w:pPr>
        <w:ind w:firstLine="480"/>
        <w:rPr>
          <w:rFonts w:hint="eastAsia" w:ascii="宋体" w:hAnsi="宋体" w:eastAsia="宋体"/>
          <w:color w:val="000000"/>
          <w:sz w:val="24"/>
          <w:szCs w:val="24"/>
        </w:rPr>
      </w:pPr>
      <w:bookmarkStart w:id="10" w:name="_Toc5875265"/>
      <w:bookmarkStart w:id="11" w:name="_Toc489624558"/>
      <w:r>
        <w:rPr>
          <w:rFonts w:hint="eastAsia" w:ascii="宋体" w:hAnsi="宋体" w:eastAsia="宋体"/>
          <w:color w:val="000000"/>
          <w:sz w:val="24"/>
          <w:szCs w:val="24"/>
        </w:rPr>
        <w:t>2、进入</w:t>
      </w:r>
      <w:r>
        <w:rPr>
          <w:rFonts w:ascii="宋体" w:hAnsi="宋体" w:eastAsia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/>
          <w:color w:val="000000"/>
          <w:sz w:val="24"/>
          <w:szCs w:val="24"/>
        </w:rPr>
        <w:t>src目录</w:t>
      </w:r>
      <w:bookmarkEnd w:id="10"/>
      <w:bookmarkEnd w:id="11"/>
    </w:p>
    <w:p>
      <w:pPr>
        <w:ind w:firstLine="544" w:firstLineChars="227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1）</w:t>
      </w:r>
      <w:r>
        <w:rPr>
          <w:rFonts w:ascii="宋体" w:hAnsi="宋体" w:eastAsia="宋体"/>
          <w:sz w:val="24"/>
          <w:szCs w:val="24"/>
        </w:rPr>
        <w:t>./configure --shared</w:t>
      </w:r>
    </w:p>
    <w:p>
      <w:pPr>
        <w:ind w:firstLine="544" w:firstLineChars="227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2）</w:t>
      </w:r>
      <w:r>
        <w:rPr>
          <w:rFonts w:ascii="宋体" w:hAnsi="宋体" w:eastAsia="宋体"/>
          <w:sz w:val="24"/>
          <w:szCs w:val="24"/>
        </w:rPr>
        <w:t>make depend</w:t>
      </w:r>
    </w:p>
    <w:p>
      <w:pPr>
        <w:ind w:firstLine="544" w:firstLineChars="227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3）</w:t>
      </w:r>
      <w:r>
        <w:rPr>
          <w:rFonts w:ascii="宋体" w:hAnsi="宋体" w:eastAsia="宋体"/>
          <w:sz w:val="24"/>
          <w:szCs w:val="24"/>
        </w:rPr>
        <w:t>make</w:t>
      </w:r>
    </w:p>
    <w:p>
      <w:pPr>
        <w:pStyle w:val="59"/>
        <w:rPr>
          <w:rFonts w:hint="eastAsia"/>
          <w:lang w:eastAsia="zh-CN"/>
        </w:rPr>
      </w:pPr>
      <w:bookmarkStart w:id="12" w:name="_Toc11862624"/>
      <w:r>
        <w:rPr>
          <w:rFonts w:hint="eastAsia"/>
          <w:lang w:eastAsia="zh-CN"/>
        </w:rPr>
        <w:t>训练环境</w:t>
      </w:r>
      <w:bookmarkEnd w:id="12"/>
    </w:p>
    <w:p>
      <w:pPr>
        <w:pStyle w:val="3"/>
        <w:ind w:firstLineChars="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训练环境的目录结构包含</w:t>
      </w:r>
      <w:r>
        <w:rPr>
          <w:rFonts w:ascii="宋体" w:hAnsi="宋体"/>
          <w:color w:val="000000"/>
          <w:sz w:val="24"/>
          <w:szCs w:val="24"/>
        </w:rPr>
        <w:t>以下内容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1、path.sh：用于设置源码环境路径，以便于调用可执行文件。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2、cmd.sh：用于设置并行环境，一般不需要动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3、conf：训练过程中涉及到的参数文件，不需要修改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4、data：训练过程中涉及到的数据资源</w:t>
      </w:r>
    </w:p>
    <w:p>
      <w:pPr>
        <w:ind w:firstLine="425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data/lang：编译后的字典信息目录，一般不需要修改</w:t>
      </w:r>
    </w:p>
    <w:p>
      <w:pPr>
        <w:ind w:firstLine="425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data/train：训练数据目录，存放：text、wav.scp、utt2spk、spk2utt文件</w:t>
      </w:r>
    </w:p>
    <w:p>
      <w:pPr>
        <w:ind w:firstLine="425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data/local：字典及音素文件，一般不需要修改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5、exp：模型输出目录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6、steps、utils及scripts中是一些包装好的脚本，不需要修改</w:t>
      </w:r>
    </w:p>
    <w:p>
      <w:pPr>
        <w:ind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7、local：最顶层脚本目录，需要运行的脚本一般放于此目录。</w:t>
      </w:r>
    </w:p>
    <w:p>
      <w:pPr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8、</w:t>
      </w:r>
      <w:r>
        <w:rPr>
          <w:rFonts w:ascii="宋体" w:hAnsi="宋体" w:eastAsia="宋体"/>
          <w:sz w:val="24"/>
          <w:szCs w:val="24"/>
        </w:rPr>
        <w:t>run_blstm_align.sh</w:t>
      </w:r>
      <w:r>
        <w:rPr>
          <w:rFonts w:hint="eastAsia" w:ascii="宋体" w:hAnsi="宋体" w:eastAsia="宋体"/>
          <w:sz w:val="24"/>
          <w:szCs w:val="24"/>
        </w:rPr>
        <w:t>及</w:t>
      </w:r>
      <w:r>
        <w:rPr>
          <w:rFonts w:ascii="宋体" w:hAnsi="宋体" w:eastAsia="宋体"/>
          <w:sz w:val="24"/>
          <w:szCs w:val="24"/>
        </w:rPr>
        <w:t>run_blstm_extend.retrain.sh</w:t>
      </w:r>
      <w:r>
        <w:rPr>
          <w:rFonts w:hint="eastAsia" w:ascii="宋体" w:hAnsi="宋体" w:eastAsia="宋体"/>
          <w:sz w:val="24"/>
          <w:szCs w:val="24"/>
        </w:rPr>
        <w:t>是retrain需要的脚本</w:t>
      </w:r>
    </w:p>
    <w:p>
      <w:pPr>
        <w:pStyle w:val="61"/>
        <w:numPr>
          <w:ilvl w:val="1"/>
          <w:numId w:val="1"/>
        </w:numPr>
        <w:ind w:left="567" w:hanging="567"/>
        <w:rPr>
          <w:rFonts w:hint="eastAsia"/>
        </w:rPr>
      </w:pPr>
      <w:bookmarkStart w:id="13" w:name="_Toc11862625"/>
      <w:bookmarkStart w:id="14" w:name="_Toc489692379"/>
      <w:r>
        <w:rPr>
          <w:rFonts w:hint="eastAsia"/>
        </w:rPr>
        <w:t>训练数据</w:t>
      </w:r>
      <w:bookmarkEnd w:id="13"/>
      <w:bookmarkEnd w:id="14"/>
    </w:p>
    <w:p>
      <w:pPr>
        <w:pStyle w:val="3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将数据预处理中</w:t>
      </w:r>
      <w:r>
        <w:rPr>
          <w:rFonts w:ascii="宋体" w:hAnsi="宋体"/>
          <w:color w:val="000000"/>
          <w:sz w:val="24"/>
          <w:szCs w:val="24"/>
        </w:rPr>
        <w:t>trainDir</w:t>
      </w:r>
      <w:r>
        <w:rPr>
          <w:rFonts w:hint="eastAsia" w:ascii="宋体" w:hAnsi="宋体"/>
          <w:color w:val="000000"/>
          <w:sz w:val="24"/>
          <w:szCs w:val="24"/>
        </w:rPr>
        <w:t>目录下产生的训练数据文件（</w:t>
      </w:r>
      <w:r>
        <w:rPr>
          <w:rFonts w:hint="eastAsia" w:ascii="宋体" w:hAnsi="宋体"/>
          <w:sz w:val="24"/>
          <w:szCs w:val="24"/>
        </w:rPr>
        <w:t>text、wav.scp、utt2spk、spk2utt</w:t>
      </w:r>
      <w:r>
        <w:rPr>
          <w:rFonts w:hint="eastAsia" w:ascii="宋体" w:hAnsi="宋体"/>
          <w:color w:val="000000"/>
          <w:sz w:val="24"/>
          <w:szCs w:val="24"/>
        </w:rPr>
        <w:t>）拷贝到d</w:t>
      </w:r>
      <w:r>
        <w:rPr>
          <w:rFonts w:ascii="宋体" w:hAnsi="宋体"/>
          <w:sz w:val="24"/>
          <w:szCs w:val="24"/>
        </w:rPr>
        <w:t>ata/train</w:t>
      </w:r>
      <w:r>
        <w:rPr>
          <w:rFonts w:hint="eastAsia" w:ascii="宋体" w:hAnsi="宋体"/>
          <w:sz w:val="24"/>
          <w:szCs w:val="24"/>
        </w:rPr>
        <w:t>目录下。</w:t>
      </w:r>
    </w:p>
    <w:p>
      <w:pPr>
        <w:pStyle w:val="61"/>
        <w:numPr>
          <w:ilvl w:val="1"/>
          <w:numId w:val="1"/>
        </w:numPr>
        <w:ind w:left="567" w:hanging="567"/>
        <w:rPr>
          <w:rFonts w:hint="eastAsia"/>
        </w:rPr>
      </w:pPr>
      <w:bookmarkStart w:id="15" w:name="_Toc11862626"/>
      <w:bookmarkStart w:id="16" w:name="_Toc489692381"/>
      <w:r>
        <w:rPr>
          <w:rFonts w:hint="eastAsia"/>
        </w:rPr>
        <w:t>利用种子模型进行ali</w:t>
      </w:r>
      <w:bookmarkEnd w:id="15"/>
      <w:bookmarkEnd w:id="16"/>
    </w:p>
    <w:p>
      <w:pPr>
        <w:pStyle w:val="3"/>
        <w:ind w:firstLineChars="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这一步是利用准备好的数据，以及基线模型，产生状态级的时间信息。具体操作如下：</w:t>
      </w:r>
    </w:p>
    <w:p>
      <w:pPr>
        <w:numPr>
          <w:ilvl w:val="0"/>
          <w:numId w:val="4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进入data/train目录</w:t>
      </w:r>
    </w:p>
    <w:p>
      <w:pPr>
        <w:numPr>
          <w:ilvl w:val="1"/>
          <w:numId w:val="4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此目录下面的有效文件为text、utt2spk、spk2utt、feats.scp</w:t>
      </w:r>
    </w:p>
    <w:p>
      <w:pPr>
        <w:numPr>
          <w:ilvl w:val="1"/>
          <w:numId w:val="4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查看用于训练的训练数据：</w:t>
      </w:r>
    </w:p>
    <w:p>
      <w:pPr>
        <w:numPr>
          <w:ilvl w:val="2"/>
          <w:numId w:val="5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进入训练目录</w:t>
      </w:r>
      <w:r>
        <w:rPr>
          <w:rFonts w:ascii="宋体" w:hAnsi="宋体" w:eastAsia="宋体"/>
          <w:sz w:val="24"/>
          <w:szCs w:val="24"/>
        </w:rPr>
        <w:t>kaldiENV</w:t>
      </w:r>
    </w:p>
    <w:p>
      <w:pPr>
        <w:numPr>
          <w:ilvl w:val="2"/>
          <w:numId w:val="5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运行 . path.sh</w:t>
      </w:r>
    </w:p>
    <w:p>
      <w:pPr>
        <w:numPr>
          <w:ilvl w:val="2"/>
          <w:numId w:val="5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进入data/train</w:t>
      </w:r>
    </w:p>
    <w:p>
      <w:pPr>
        <w:numPr>
          <w:ilvl w:val="2"/>
          <w:numId w:val="5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运行：feats-to-len scp:feats.scp  ，会在屏幕上打印出用于训练的总帧数N，则总时间为：N/360000  （小时）</w:t>
      </w:r>
    </w:p>
    <w:p>
      <w:pPr>
        <w:widowControl/>
        <w:numPr>
          <w:ilvl w:val="0"/>
          <w:numId w:val="4"/>
        </w:numPr>
        <w:spacing w:line="240" w:lineRule="auto"/>
        <w:ind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进训练环境</w:t>
      </w:r>
    </w:p>
    <w:p>
      <w:pPr>
        <w:widowControl/>
        <w:numPr>
          <w:ilvl w:val="0"/>
          <w:numId w:val="4"/>
        </w:numPr>
        <w:spacing w:line="24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运行脚本：</w:t>
      </w:r>
      <w:r>
        <w:rPr>
          <w:rFonts w:ascii="宋体" w:hAnsi="宋体" w:eastAsia="宋体"/>
          <w:sz w:val="24"/>
          <w:szCs w:val="24"/>
        </w:rPr>
        <w:t>run_blstm_align.sh</w:t>
      </w:r>
      <w:r>
        <w:rPr>
          <w:rFonts w:hint="eastAsia" w:ascii="宋体" w:hAnsi="宋体" w:eastAsia="宋体"/>
          <w:sz w:val="24"/>
          <w:szCs w:val="24"/>
        </w:rPr>
        <w:t>，脚本中的参数说明：</w:t>
      </w:r>
    </w:p>
    <w:p>
      <w:pPr>
        <w:numPr>
          <w:ilvl w:val="1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>rcdir</w:t>
      </w:r>
      <w:r>
        <w:rPr>
          <w:rFonts w:hint="eastAsia" w:ascii="宋体" w:hAnsi="宋体" w:eastAsia="宋体"/>
          <w:sz w:val="24"/>
          <w:szCs w:val="24"/>
        </w:rPr>
        <w:t>=设置用来ali的模型目录（即基线模型的目录）</w:t>
      </w:r>
    </w:p>
    <w:p>
      <w:pPr>
        <w:numPr>
          <w:ilvl w:val="1"/>
          <w:numId w:val="4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train_data_dir</w:t>
      </w:r>
      <w:r>
        <w:rPr>
          <w:rFonts w:hint="eastAsia" w:ascii="宋体" w:hAnsi="宋体" w:eastAsia="宋体"/>
          <w:sz w:val="24"/>
          <w:szCs w:val="24"/>
        </w:rPr>
        <w:t>=设置训练数据目录（一般是：data</w:t>
      </w:r>
      <w:r>
        <w:rPr>
          <w:rFonts w:ascii="宋体" w:hAnsi="宋体" w:eastAsia="宋体"/>
          <w:sz w:val="24"/>
          <w:szCs w:val="24"/>
        </w:rPr>
        <w:t>/train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numPr>
          <w:ilvl w:val="1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alidir=</w:t>
      </w:r>
      <w:r>
        <w:rPr>
          <w:rFonts w:hint="eastAsia" w:ascii="宋体" w:hAnsi="宋体" w:eastAsia="宋体"/>
          <w:sz w:val="24"/>
          <w:szCs w:val="24"/>
        </w:rPr>
        <w:t>设置输出目录</w:t>
      </w:r>
    </w:p>
    <w:p>
      <w:pPr>
        <w:numPr>
          <w:ilvl w:val="1"/>
          <w:numId w:val="4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–</w:t>
      </w:r>
      <w:r>
        <w:rPr>
          <w:rFonts w:hint="eastAsia" w:ascii="宋体" w:hAnsi="宋体" w:eastAsia="宋体"/>
          <w:sz w:val="24"/>
          <w:szCs w:val="24"/>
        </w:rPr>
        <w:t>nj 100：job数（一般不超过CPU核数）</w:t>
      </w:r>
    </w:p>
    <w:p>
      <w:pPr>
        <w:numPr>
          <w:ilvl w:val="1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frames_per_chunk=</w:t>
      </w:r>
      <w:r>
        <w:rPr>
          <w:rFonts w:hint="eastAsia" w:ascii="宋体" w:hAnsi="宋体" w:eastAsia="宋体"/>
          <w:sz w:val="24"/>
          <w:szCs w:val="24"/>
        </w:rPr>
        <w:t>150（根据基线模型进行设置）</w:t>
      </w:r>
    </w:p>
    <w:p>
      <w:pPr>
        <w:numPr>
          <w:ilvl w:val="1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extra_left_context=40</w:t>
      </w:r>
      <w:r>
        <w:rPr>
          <w:rFonts w:hint="eastAsia" w:ascii="宋体" w:hAnsi="宋体" w:eastAsia="宋体"/>
          <w:sz w:val="24"/>
          <w:szCs w:val="24"/>
        </w:rPr>
        <w:t>（根据基线模型进行设置）</w:t>
      </w:r>
    </w:p>
    <w:p>
      <w:pPr>
        <w:numPr>
          <w:ilvl w:val="1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extra_right_context=40</w:t>
      </w:r>
      <w:r>
        <w:rPr>
          <w:rFonts w:hint="eastAsia" w:ascii="宋体" w:hAnsi="宋体" w:eastAsia="宋体"/>
          <w:sz w:val="24"/>
          <w:szCs w:val="24"/>
        </w:rPr>
        <w:t>（根据基线模型进行设置）</w:t>
      </w:r>
    </w:p>
    <w:p>
      <w:pPr>
        <w:numPr>
          <w:ilvl w:val="1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extra_left_context_initial=-1</w:t>
      </w:r>
      <w:r>
        <w:rPr>
          <w:rFonts w:hint="eastAsia" w:ascii="宋体" w:hAnsi="宋体" w:eastAsia="宋体"/>
          <w:sz w:val="24"/>
          <w:szCs w:val="24"/>
        </w:rPr>
        <w:t>（根据基线模型进行设置）</w:t>
      </w:r>
    </w:p>
    <w:p>
      <w:pPr>
        <w:numPr>
          <w:ilvl w:val="1"/>
          <w:numId w:val="4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extra_right_context_final=-1</w:t>
      </w:r>
      <w:r>
        <w:rPr>
          <w:rFonts w:hint="eastAsia" w:ascii="宋体" w:hAnsi="宋体" w:eastAsia="宋体"/>
          <w:sz w:val="24"/>
          <w:szCs w:val="24"/>
        </w:rPr>
        <w:t>（根据基线模型进行设置）</w:t>
      </w:r>
    </w:p>
    <w:p>
      <w:pPr>
        <w:ind w:left="84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ali完成后屏幕上打印的信息：</w:t>
      </w:r>
    </w:p>
    <w:p>
      <w:pPr>
        <w:widowControl/>
        <w:spacing w:line="240" w:lineRule="auto"/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4951730" cy="529590"/>
            <wp:effectExtent l="0" t="0" r="1270" b="3810"/>
            <wp:docPr id="2" name="图片 2" descr="QMMU_CV~CG2$M@80BCH]@%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MMU_CV~CG2$M@80BCH]@%K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alidir</w:t>
      </w:r>
      <w:r>
        <w:rPr>
          <w:rFonts w:hint="eastAsia" w:ascii="宋体" w:hAnsi="宋体" w:eastAsia="宋体"/>
          <w:sz w:val="24"/>
          <w:szCs w:val="24"/>
        </w:rPr>
        <w:t>/log/align.*.log中记录了详细的ali信息，如果有什么错误，可以到此log中查找原因。</w:t>
      </w:r>
    </w:p>
    <w:p>
      <w:pPr>
        <w:numPr>
          <w:ilvl w:val="0"/>
          <w:numId w:val="4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ali完成后，可以执行：</w:t>
      </w:r>
    </w:p>
    <w:p>
      <w:pPr>
        <w:ind w:left="42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grep</w:t>
      </w:r>
      <w:r>
        <w:rPr>
          <w:rFonts w:hint="eastAsia" w:ascii="宋体" w:hAnsi="宋体" w:eastAsia="宋体"/>
          <w:sz w:val="24"/>
          <w:szCs w:val="24"/>
        </w:rPr>
        <w:t xml:space="preserve"> -</w:t>
      </w:r>
      <w:r>
        <w:rPr>
          <w:rFonts w:ascii="宋体" w:hAnsi="宋体" w:eastAsia="宋体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 "error" 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alidir</w:t>
      </w:r>
      <w:r>
        <w:rPr>
          <w:rFonts w:hint="eastAsia" w:ascii="宋体" w:hAnsi="宋体" w:eastAsia="宋体"/>
          <w:sz w:val="24"/>
          <w:szCs w:val="24"/>
        </w:rPr>
        <w:t>/log/align.*.log 查看ali失败的文件个数，如果文件数比较多，说明ali有问题。</w:t>
      </w:r>
    </w:p>
    <w:p>
      <w:pPr>
        <w:ind w:left="420" w:firstLine="48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003800" cy="1464945"/>
            <wp:effectExtent l="0" t="0" r="10160" b="13335"/>
            <wp:docPr id="3" name="图片 3" descr="L$W6XC8WCG31V~KYF$1_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$W6XC8WCG31V~KYF$1_9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1"/>
        <w:numPr>
          <w:ilvl w:val="1"/>
          <w:numId w:val="1"/>
        </w:numPr>
        <w:ind w:left="567" w:hanging="567"/>
        <w:rPr>
          <w:rFonts w:hint="eastAsia"/>
        </w:rPr>
      </w:pPr>
      <w:bookmarkStart w:id="17" w:name="_Toc489692382"/>
      <w:bookmarkStart w:id="18" w:name="_Toc11862627"/>
      <w:r>
        <w:rPr>
          <w:rFonts w:hint="eastAsia"/>
        </w:rPr>
        <w:t>声学模型的retrain</w:t>
      </w:r>
      <w:bookmarkEnd w:id="17"/>
      <w:bookmarkEnd w:id="18"/>
    </w:p>
    <w:p>
      <w:pPr>
        <w:pStyle w:val="3"/>
        <w:ind w:firstLineChars="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这一步是利用产生的ali结果以及准备的训练数据，对模型进行更新，具体操作如下：</w:t>
      </w:r>
    </w:p>
    <w:p>
      <w:pPr>
        <w:numPr>
          <w:ilvl w:val="0"/>
          <w:numId w:val="6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进入训练环境</w:t>
      </w:r>
    </w:p>
    <w:p>
      <w:pPr>
        <w:numPr>
          <w:ilvl w:val="0"/>
          <w:numId w:val="6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修改</w:t>
      </w:r>
      <w:r>
        <w:rPr>
          <w:rFonts w:ascii="宋体" w:hAnsi="宋体" w:eastAsia="宋体"/>
          <w:sz w:val="24"/>
          <w:szCs w:val="24"/>
        </w:rPr>
        <w:t>run_blstm_extend.retrain.sh</w:t>
      </w:r>
      <w:r>
        <w:rPr>
          <w:rFonts w:hint="eastAsia" w:ascii="宋体" w:hAnsi="宋体" w:eastAsia="宋体"/>
          <w:sz w:val="24"/>
          <w:szCs w:val="24"/>
        </w:rPr>
        <w:t>脚本中的参数</w:t>
      </w:r>
    </w:p>
    <w:p>
      <w:pPr>
        <w:numPr>
          <w:ilvl w:val="0"/>
          <w:numId w:val="7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开始运行时，stage=-10，train_stage=-10，如果运行过程中断了，则需要通过这两个参数控制，从中断的地方继续运行。</w:t>
      </w:r>
    </w:p>
    <w:p>
      <w:pPr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dir=设置模型输出目录</w:t>
      </w:r>
    </w:p>
    <w:p>
      <w:pPr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ali_dir=设置上一步产生的ali结果目录</w:t>
      </w:r>
    </w:p>
    <w:p>
      <w:pPr>
        <w:numPr>
          <w:ilvl w:val="0"/>
          <w:numId w:val="7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data_dir=设置训练数据目录</w:t>
      </w:r>
    </w:p>
    <w:p>
      <w:pPr>
        <w:numPr>
          <w:ilvl w:val="0"/>
          <w:numId w:val="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运行：bash  </w:t>
      </w:r>
      <w:r>
        <w:rPr>
          <w:rFonts w:ascii="宋体" w:hAnsi="宋体" w:eastAsia="宋体"/>
          <w:sz w:val="24"/>
          <w:szCs w:val="24"/>
        </w:rPr>
        <w:t>run_blstm_extend.retrain.sh</w:t>
      </w:r>
    </w:p>
    <w:p>
      <w:pPr>
        <w:ind w:firstLine="48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lang/>
        </w:rPr>
        <w:drawing>
          <wp:inline distT="0" distB="0" distL="114300" distR="114300">
            <wp:extent cx="5049520" cy="2044065"/>
            <wp:effectExtent l="0" t="0" r="10160" b="13335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left"/>
        <w:rPr>
          <w:rFonts w:ascii="宋体" w:hAnsi="宋体" w:eastAsia="宋体"/>
          <w:sz w:val="24"/>
          <w:szCs w:val="24"/>
        </w:rPr>
      </w:pPr>
    </w:p>
    <w:p>
      <w:pPr>
        <w:ind w:firstLine="480"/>
        <w:jc w:val="left"/>
        <w:rPr>
          <w:rFonts w:hint="eastAsia" w:ascii="宋体" w:hAnsi="宋体" w:eastAsia="宋体"/>
          <w:sz w:val="24"/>
          <w:szCs w:val="24"/>
          <w:lang/>
        </w:rPr>
      </w:pPr>
      <w:r>
        <w:rPr>
          <w:rFonts w:ascii="宋体" w:hAnsi="宋体" w:eastAsia="宋体"/>
          <w:sz w:val="24"/>
          <w:szCs w:val="24"/>
          <w:lang/>
        </w:rPr>
        <w:drawing>
          <wp:inline distT="0" distB="0" distL="114300" distR="114300">
            <wp:extent cx="5097780" cy="2506345"/>
            <wp:effectExtent l="0" t="0" r="7620" b="825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如中间有错误会有中断，调试后在</w:t>
      </w:r>
      <w:r>
        <w:rPr>
          <w:rFonts w:ascii="宋体" w:hAnsi="宋体" w:eastAsia="宋体"/>
          <w:sz w:val="24"/>
          <w:szCs w:val="24"/>
        </w:rPr>
        <w:t>run_blstm_extend.retrain.sh</w:t>
      </w:r>
      <w:r>
        <w:rPr>
          <w:rFonts w:hint="eastAsia" w:ascii="宋体" w:hAnsi="宋体" w:eastAsia="宋体"/>
          <w:sz w:val="24"/>
          <w:szCs w:val="24"/>
        </w:rPr>
        <w:t>中修改train</w:t>
      </w:r>
      <w:r>
        <w:rPr>
          <w:rFonts w:ascii="宋体" w:hAnsi="宋体" w:eastAsia="宋体"/>
          <w:sz w:val="24"/>
          <w:szCs w:val="24"/>
        </w:rPr>
        <w:t>_</w:t>
      </w:r>
      <w:r>
        <w:rPr>
          <w:rFonts w:hint="eastAsia" w:ascii="宋体" w:hAnsi="宋体" w:eastAsia="宋体"/>
          <w:sz w:val="24"/>
          <w:szCs w:val="24"/>
        </w:rPr>
        <w:t>stage为对应的中断点后，重新执行脚本。</w:t>
      </w:r>
    </w:p>
    <w:p>
      <w:pPr>
        <w:numPr>
          <w:ilvl w:val="0"/>
          <w:numId w:val="6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模型查看工具</w:t>
      </w:r>
    </w:p>
    <w:p>
      <w:pPr>
        <w:numPr>
          <w:ilvl w:val="1"/>
          <w:numId w:val="6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进入训练目录</w:t>
      </w:r>
    </w:p>
    <w:p>
      <w:pPr>
        <w:numPr>
          <w:ilvl w:val="1"/>
          <w:numId w:val="6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运行 source ./path.sh</w:t>
      </w:r>
    </w:p>
    <w:p>
      <w:pPr>
        <w:numPr>
          <w:ilvl w:val="0"/>
          <w:numId w:val="8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进入模型目录</w:t>
      </w:r>
    </w:p>
    <w:p>
      <w:pPr>
        <w:numPr>
          <w:ilvl w:val="1"/>
          <w:numId w:val="6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运行：nnet3-am-info final.mdl</w:t>
      </w:r>
    </w:p>
    <w:p>
      <w:pPr>
        <w:widowControl/>
        <w:spacing w:line="240" w:lineRule="auto"/>
        <w:ind w:left="420"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lang/>
        </w:rPr>
        <w:drawing>
          <wp:inline distT="0" distB="0" distL="114300" distR="114300">
            <wp:extent cx="2619375" cy="2933700"/>
            <wp:effectExtent l="0" t="0" r="1905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input-dim：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0 是输入的特征维度</w:t>
      </w:r>
    </w:p>
    <w:p>
      <w:pPr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num-pdf：5000是状态数</w:t>
      </w:r>
    </w:p>
    <w:p>
      <w:pPr>
        <w:pStyle w:val="61"/>
        <w:numPr>
          <w:ilvl w:val="1"/>
          <w:numId w:val="1"/>
        </w:numPr>
        <w:ind w:left="567" w:hanging="567"/>
        <w:rPr>
          <w:rFonts w:hint="eastAsia"/>
        </w:rPr>
      </w:pPr>
      <w:bookmarkStart w:id="19" w:name="_Toc489692383"/>
      <w:bookmarkStart w:id="20" w:name="_Toc11862628"/>
      <w:r>
        <w:rPr>
          <w:rFonts w:hint="eastAsia"/>
        </w:rPr>
        <w:t>声学模型转换</w:t>
      </w:r>
      <w:bookmarkEnd w:id="19"/>
      <w:bookmarkEnd w:id="20"/>
    </w:p>
    <w:p>
      <w:pPr>
        <w:pStyle w:val="3"/>
        <w:ind w:firstLineChars="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这一步是将训练的模型转换为可利用的TIT格式，具体操作如下：</w:t>
      </w:r>
    </w:p>
    <w:p>
      <w:pPr>
        <w:numPr>
          <w:ilvl w:val="0"/>
          <w:numId w:val="9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进入训练环境</w:t>
      </w:r>
    </w:p>
    <w:p>
      <w:pPr>
        <w:numPr>
          <w:ilvl w:val="0"/>
          <w:numId w:val="9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将产生的final.mdl模型文件转换为文本格式：</w:t>
      </w:r>
    </w:p>
    <w:p>
      <w:pPr>
        <w:numPr>
          <w:ilvl w:val="0"/>
          <w:numId w:val="8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进入训练环境</w:t>
      </w:r>
    </w:p>
    <w:p>
      <w:pPr>
        <w:numPr>
          <w:ilvl w:val="0"/>
          <w:numId w:val="8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运行： source  path.sh</w:t>
      </w:r>
    </w:p>
    <w:p>
      <w:pPr>
        <w:numPr>
          <w:ilvl w:val="0"/>
          <w:numId w:val="8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进入模型目录</w:t>
      </w:r>
    </w:p>
    <w:p>
      <w:pPr>
        <w:numPr>
          <w:ilvl w:val="0"/>
          <w:numId w:val="8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运行：nnet3-am-copy </w:t>
      </w:r>
      <w:r>
        <w:rPr>
          <w:rFonts w:ascii="宋体" w:hAnsi="宋体" w:eastAsia="宋体"/>
          <w:sz w:val="24"/>
          <w:szCs w:val="24"/>
        </w:rPr>
        <w:t>–</w:t>
      </w:r>
      <w:r>
        <w:rPr>
          <w:rFonts w:hint="eastAsia" w:ascii="宋体" w:hAnsi="宋体" w:eastAsia="宋体"/>
          <w:sz w:val="24"/>
          <w:szCs w:val="24"/>
        </w:rPr>
        <w:t>binary=false final.mdl findl.mdl.txt</w:t>
      </w:r>
    </w:p>
    <w:p>
      <w:pPr>
        <w:numPr>
          <w:ilvl w:val="0"/>
          <w:numId w:val="8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将findl.mdl.txt文件中的</w:t>
      </w:r>
      <w:r>
        <w:rPr>
          <w:rFonts w:ascii="宋体" w:hAnsi="宋体" w:eastAsia="宋体"/>
          <w:sz w:val="24"/>
          <w:szCs w:val="24"/>
        </w:rPr>
        <w:t>&lt;TransitionModel&gt;</w:t>
      </w:r>
      <w:r>
        <w:rPr>
          <w:rFonts w:hint="eastAsia" w:ascii="宋体" w:hAnsi="宋体" w:eastAsia="宋体"/>
          <w:sz w:val="24"/>
          <w:szCs w:val="24"/>
        </w:rPr>
        <w:t>*</w:t>
      </w:r>
      <w:r>
        <w:rPr>
          <w:rFonts w:ascii="宋体" w:hAnsi="宋体" w:eastAsia="宋体"/>
          <w:sz w:val="24"/>
          <w:szCs w:val="24"/>
        </w:rPr>
        <w:t>&lt;/TransitionModel&gt;</w:t>
      </w:r>
      <w:r>
        <w:rPr>
          <w:rFonts w:hint="eastAsia" w:ascii="宋体" w:hAnsi="宋体" w:eastAsia="宋体"/>
          <w:sz w:val="24"/>
          <w:szCs w:val="24"/>
        </w:rPr>
        <w:t>这部分的内容删除，可使用sed命令进行删除：</w:t>
      </w:r>
    </w:p>
    <w:p>
      <w:pPr>
        <w:ind w:left="84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sed -i '/&lt;TransitionModel&gt;/,/&lt;\/TransitionModel&gt;/d'  final.mdl.txt</w:t>
      </w:r>
    </w:p>
    <w:p>
      <w:pPr>
        <w:ind w:left="84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删除掉的内容为：</w:t>
      </w:r>
    </w:p>
    <w:p>
      <w:pPr>
        <w:pStyle w:val="47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lang/>
        </w:rPr>
        <w:drawing>
          <wp:inline distT="0" distB="0" distL="114300" distR="114300">
            <wp:extent cx="4371340" cy="1533525"/>
            <wp:effectExtent l="0" t="0" r="2540" b="5715"/>
            <wp:docPr id="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lang/>
        </w:rPr>
        <w:drawing>
          <wp:inline distT="0" distB="0" distL="114300" distR="114300">
            <wp:extent cx="5142865" cy="1733550"/>
            <wp:effectExtent l="0" t="0" r="8255" b="3810"/>
            <wp:docPr id="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将处理好的findl.mdl.txt放入模型转换运行环境下的</w:t>
      </w:r>
      <w:r>
        <w:rPr>
          <w:rFonts w:ascii="宋体" w:hAnsi="宋体" w:eastAsia="宋体"/>
          <w:sz w:val="24"/>
          <w:szCs w:val="24"/>
        </w:rPr>
        <w:t>model_ori</w:t>
      </w:r>
      <w:r>
        <w:rPr>
          <w:rFonts w:hint="eastAsia" w:ascii="宋体" w:hAnsi="宋体" w:eastAsia="宋体"/>
          <w:sz w:val="24"/>
          <w:szCs w:val="24"/>
        </w:rPr>
        <w:t>下，按照转换的文档进行转换</w:t>
      </w:r>
      <w:bookmarkEnd w:id="4"/>
      <w:r>
        <w:rPr>
          <w:rFonts w:hint="eastAsia" w:ascii="宋体" w:hAnsi="宋体" w:eastAsia="宋体"/>
          <w:sz w:val="24"/>
          <w:szCs w:val="24"/>
        </w:rPr>
        <w:t>。需要申请授权，license</w:t>
      </w:r>
      <w:r>
        <w:rPr>
          <w:rFonts w:ascii="宋体" w:hAnsi="宋体" w:eastAsia="宋体"/>
          <w:sz w:val="24"/>
          <w:szCs w:val="24"/>
        </w:rPr>
        <w:t>_2.txt放到运行环境目录下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idowControl/>
        <w:spacing w:line="240" w:lineRule="auto"/>
        <w:ind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1418" w:bottom="1191" w:left="1418" w:header="851" w:footer="992" w:gutter="284"/>
      <w:pgNumType w:start="1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FE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738" w:firstLineChars="350"/>
      <w:rPr>
        <w:rFonts w:hint="eastAsia"/>
        <w:b/>
        <w:bCs/>
      </w:rPr>
    </w:pPr>
    <w:r>
      <w:rPr>
        <w:rFonts w:hint="eastAsia" w:ascii="幼圆" w:hAnsi="Arial" w:eastAsia="幼圆" w:cs="Arial"/>
        <w:b/>
        <w:bCs/>
        <w:i/>
      </w:rPr>
      <w:t xml:space="preserve">  </w:t>
    </w:r>
    <w:r>
      <w:rPr>
        <w:rFonts w:hint="eastAsia" w:ascii="幼圆" w:hAnsi="Arial Black" w:eastAsia="幼圆"/>
        <w:b/>
        <w:bCs/>
      </w:rPr>
      <w:t xml:space="preserve"> </w:t>
    </w:r>
    <w:r>
      <w:rPr>
        <w:rFonts w:hint="eastAsia" w:ascii="黑体" w:hAnsi="Arial Black"/>
        <w:b/>
        <w:bCs/>
      </w:rPr>
      <w:t xml:space="preserve">            </w:t>
    </w:r>
    <w:r>
      <w:rPr>
        <w:rFonts w:hint="eastAsia"/>
        <w:b/>
        <w:bCs/>
      </w:rPr>
      <w:t xml:space="preserve">                                                        </w:t>
    </w:r>
    <w:r>
      <w:rPr>
        <w:rStyle w:val="32"/>
        <w:rFonts w:eastAsia="隶书"/>
        <w:b/>
        <w:bCs/>
        <w:i/>
      </w:rPr>
      <w:fldChar w:fldCharType="begin"/>
    </w:r>
    <w:r>
      <w:rPr>
        <w:rStyle w:val="32"/>
        <w:rFonts w:eastAsia="隶书"/>
        <w:b/>
        <w:bCs/>
        <w:i/>
      </w:rPr>
      <w:instrText xml:space="preserve"> PAGE </w:instrText>
    </w:r>
    <w:r>
      <w:rPr>
        <w:rStyle w:val="32"/>
        <w:rFonts w:eastAsia="隶书"/>
        <w:b/>
        <w:bCs/>
        <w:i/>
      </w:rPr>
      <w:fldChar w:fldCharType="separate"/>
    </w:r>
    <w:r>
      <w:rPr>
        <w:rStyle w:val="32"/>
        <w:rFonts w:eastAsia="隶书"/>
        <w:b/>
        <w:bCs/>
        <w:i/>
        <w:lang/>
      </w:rPr>
      <w:t>11</w:t>
    </w:r>
    <w:r>
      <w:rPr>
        <w:rStyle w:val="32"/>
        <w:rFonts w:eastAsia="隶书"/>
        <w:b/>
        <w:bCs/>
        <w:i/>
      </w:rPr>
      <w:fldChar w:fldCharType="end"/>
    </w:r>
    <w:r>
      <w:rPr>
        <w:rStyle w:val="32"/>
        <w:rFonts w:hint="eastAsia" w:eastAsia="隶书"/>
        <w:b/>
        <w:bCs/>
        <w:i/>
      </w:rPr>
      <w:t>/</w:t>
    </w:r>
    <w:r>
      <w:rPr>
        <w:rStyle w:val="32"/>
        <w:b/>
        <w:bCs/>
        <w:i/>
        <w:iCs/>
      </w:rPr>
      <w:fldChar w:fldCharType="begin"/>
    </w:r>
    <w:r>
      <w:rPr>
        <w:rStyle w:val="32"/>
        <w:b/>
        <w:bCs/>
        <w:i/>
        <w:iCs/>
      </w:rPr>
      <w:instrText xml:space="preserve"> NUMPAGES </w:instrText>
    </w:r>
    <w:r>
      <w:rPr>
        <w:rStyle w:val="32"/>
        <w:b/>
        <w:bCs/>
        <w:i/>
        <w:iCs/>
      </w:rPr>
      <w:fldChar w:fldCharType="separate"/>
    </w:r>
    <w:r>
      <w:rPr>
        <w:rStyle w:val="32"/>
        <w:b/>
        <w:bCs/>
        <w:i/>
        <w:iCs/>
        <w:lang/>
      </w:rPr>
      <w:t>11</w:t>
    </w:r>
    <w:r>
      <w:rPr>
        <w:rStyle w:val="32"/>
        <w:b/>
        <w:bCs/>
        <w:i/>
        <w:iCs/>
      </w:rPr>
      <w:fldChar w:fldCharType="end"/>
    </w:r>
    <w:r>
      <w:rPr>
        <w:rStyle w:val="32"/>
        <w:rFonts w:hint="eastAsia" w:eastAsia="隶书"/>
        <w:b/>
        <w:bCs/>
        <w:i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top w:val="none" w:color="auto" w:sz="0" w:space="0"/>
      </w:pBdr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line="240" w:lineRule="auto"/>
      <w:ind w:firstLine="0" w:firstLineChars="0"/>
      <w:rPr>
        <w:rFonts w:hint="eastAsia" w:ascii="微软雅黑" w:hAnsi="微软雅黑"/>
      </w:rPr>
    </w:pPr>
    <w:r>
      <w:rPr>
        <w:rFonts w:hint="eastAsia" w:ascii="宋体" w:hAnsi="宋体"/>
      </w:rPr>
      <w:t xml:space="preserve">                                             </w:t>
    </w:r>
    <w:r>
      <w:rPr>
        <w:rFonts w:hint="eastAsia" w:ascii="微软雅黑" w:hAnsi="微软雅黑"/>
      </w:rPr>
      <w:t>声学模型训练文档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line="240" w:lineRule="auto"/>
      <w:ind w:firstLine="420"/>
      <w:rPr>
        <w:rFonts w:ascii="微软雅黑" w:hAnsi="微软雅黑"/>
      </w:rPr>
    </w:pPr>
    <w:r>
      <w:rPr>
        <w:rFonts w:hint="eastAsia"/>
      </w:rPr>
      <w:t xml:space="preserve">                                         </w:t>
    </w:r>
    <w:r>
      <w:rPr>
        <w:rFonts w:hint="eastAsia" w:ascii="微软雅黑" w:hAnsi="微软雅黑"/>
      </w:rPr>
      <w:t>声学模型训练文档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E780F"/>
    <w:multiLevelType w:val="multilevel"/>
    <w:tmpl w:val="1D8E780F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22FD5"/>
    <w:multiLevelType w:val="multilevel"/>
    <w:tmpl w:val="24E22FD5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0" w:firstLine="0"/>
      </w:pPr>
      <w:rPr>
        <w:rFonts w:hint="eastAsia"/>
        <w:color w:val="000000"/>
      </w:rPr>
    </w:lvl>
    <w:lvl w:ilvl="2" w:tentative="0">
      <w:start w:val="1"/>
      <w:numFmt w:val="decimal"/>
      <w:pStyle w:val="6"/>
      <w:lvlText w:val="%1.%2.%3"/>
      <w:lvlJc w:val="left"/>
      <w:pPr>
        <w:ind w:left="567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7383C0D"/>
    <w:multiLevelType w:val="multilevel"/>
    <w:tmpl w:val="27383C0D"/>
    <w:lvl w:ilvl="0" w:tentative="0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057530"/>
    <w:multiLevelType w:val="multilevel"/>
    <w:tmpl w:val="2C05753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5E5143"/>
    <w:multiLevelType w:val="multilevel"/>
    <w:tmpl w:val="375E5143"/>
    <w:lvl w:ilvl="0" w:tentative="0">
      <w:start w:val="1"/>
      <w:numFmt w:val="decimal"/>
      <w:pStyle w:val="36"/>
      <w:lvlText w:val="图%1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 w:eastAsia="宋体"/>
        <w:b w:val="0"/>
        <w:i w:val="0"/>
        <w:sz w:val="21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EE63B52"/>
    <w:multiLevelType w:val="multilevel"/>
    <w:tmpl w:val="3EE63B52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)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0632FE"/>
    <w:multiLevelType w:val="multilevel"/>
    <w:tmpl w:val="410632FE"/>
    <w:lvl w:ilvl="0" w:tentative="0">
      <w:start w:val="1"/>
      <w:numFmt w:val="upperRoman"/>
      <w:lvlText w:val="%1."/>
      <w:lvlJc w:val="left"/>
      <w:pPr>
        <w:ind w:left="0" w:firstLine="0"/>
      </w:pPr>
    </w:lvl>
    <w:lvl w:ilvl="1" w:tentative="0">
      <w:start w:val="1"/>
      <w:numFmt w:val="upperLetter"/>
      <w:lvlText w:val="%2."/>
      <w:lvlJc w:val="left"/>
      <w:pPr>
        <w:ind w:left="851" w:firstLine="0"/>
      </w:pPr>
    </w:lvl>
    <w:lvl w:ilvl="2" w:tentative="0">
      <w:start w:val="1"/>
      <w:numFmt w:val="decimal"/>
      <w:lvlText w:val="%3."/>
      <w:lvlJc w:val="left"/>
      <w:pPr>
        <w:ind w:left="1701" w:firstLine="0"/>
      </w:pPr>
    </w:lvl>
    <w:lvl w:ilvl="3" w:tentative="0">
      <w:start w:val="1"/>
      <w:numFmt w:val="lowerLetter"/>
      <w:lvlText w:val="%4)"/>
      <w:lvlJc w:val="left"/>
      <w:pPr>
        <w:ind w:left="2551" w:firstLine="0"/>
      </w:pPr>
    </w:lvl>
    <w:lvl w:ilvl="4" w:tentative="0">
      <w:start w:val="1"/>
      <w:numFmt w:val="decimal"/>
      <w:pStyle w:val="7"/>
      <w:lvlText w:val="(%5)"/>
      <w:lvlJc w:val="left"/>
      <w:pPr>
        <w:ind w:left="3402" w:firstLine="0"/>
      </w:pPr>
    </w:lvl>
    <w:lvl w:ilvl="5" w:tentative="0">
      <w:start w:val="1"/>
      <w:numFmt w:val="lowerLetter"/>
      <w:pStyle w:val="8"/>
      <w:lvlText w:val="(%6)"/>
      <w:lvlJc w:val="left"/>
      <w:pPr>
        <w:ind w:left="4252" w:firstLine="0"/>
      </w:pPr>
    </w:lvl>
    <w:lvl w:ilvl="6" w:tentative="0">
      <w:start w:val="1"/>
      <w:numFmt w:val="lowerRoman"/>
      <w:pStyle w:val="9"/>
      <w:lvlText w:val="(%7)"/>
      <w:lvlJc w:val="left"/>
      <w:pPr>
        <w:ind w:left="5102" w:firstLine="0"/>
      </w:pPr>
    </w:lvl>
    <w:lvl w:ilvl="7" w:tentative="0">
      <w:start w:val="1"/>
      <w:numFmt w:val="lowerLetter"/>
      <w:pStyle w:val="10"/>
      <w:lvlText w:val="(%8)"/>
      <w:lvlJc w:val="left"/>
      <w:pPr>
        <w:ind w:left="5953" w:firstLine="0"/>
      </w:pPr>
    </w:lvl>
    <w:lvl w:ilvl="8" w:tentative="0">
      <w:start w:val="1"/>
      <w:numFmt w:val="lowerRoman"/>
      <w:pStyle w:val="11"/>
      <w:lvlText w:val="(%9)"/>
      <w:lvlJc w:val="left"/>
      <w:pPr>
        <w:ind w:left="6803" w:firstLine="0"/>
      </w:pPr>
    </w:lvl>
  </w:abstractNum>
  <w:abstractNum w:abstractNumId="7">
    <w:nsid w:val="75AD4F19"/>
    <w:multiLevelType w:val="multilevel"/>
    <w:tmpl w:val="75AD4F19"/>
    <w:lvl w:ilvl="0" w:tentative="0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FC0EB6"/>
    <w:multiLevelType w:val="multilevel"/>
    <w:tmpl w:val="7DFC0EB6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5"/>
  <w:hyphenationZone w:val="360"/>
  <w:drawingGridHorizontalSpacing w:val="105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E8"/>
    <w:rsid w:val="00000E51"/>
    <w:rsid w:val="00001813"/>
    <w:rsid w:val="00002886"/>
    <w:rsid w:val="00007948"/>
    <w:rsid w:val="00010C64"/>
    <w:rsid w:val="000119ED"/>
    <w:rsid w:val="00011A90"/>
    <w:rsid w:val="00011D72"/>
    <w:rsid w:val="00012450"/>
    <w:rsid w:val="000146BE"/>
    <w:rsid w:val="00016BAC"/>
    <w:rsid w:val="0001700B"/>
    <w:rsid w:val="00017333"/>
    <w:rsid w:val="00017964"/>
    <w:rsid w:val="00022BF7"/>
    <w:rsid w:val="00024BA3"/>
    <w:rsid w:val="0002548C"/>
    <w:rsid w:val="00025ED5"/>
    <w:rsid w:val="00031FAE"/>
    <w:rsid w:val="00037826"/>
    <w:rsid w:val="00040B1E"/>
    <w:rsid w:val="000414E5"/>
    <w:rsid w:val="00042600"/>
    <w:rsid w:val="0004335E"/>
    <w:rsid w:val="0004422D"/>
    <w:rsid w:val="0004655F"/>
    <w:rsid w:val="000528C5"/>
    <w:rsid w:val="00052EFC"/>
    <w:rsid w:val="000563B4"/>
    <w:rsid w:val="0005732D"/>
    <w:rsid w:val="00057D32"/>
    <w:rsid w:val="000602E1"/>
    <w:rsid w:val="00060DBD"/>
    <w:rsid w:val="00062488"/>
    <w:rsid w:val="000632E1"/>
    <w:rsid w:val="00063493"/>
    <w:rsid w:val="000648A8"/>
    <w:rsid w:val="00064AC2"/>
    <w:rsid w:val="0006743E"/>
    <w:rsid w:val="0007037C"/>
    <w:rsid w:val="00070F78"/>
    <w:rsid w:val="00071AFB"/>
    <w:rsid w:val="00072ACD"/>
    <w:rsid w:val="0007580A"/>
    <w:rsid w:val="000806DA"/>
    <w:rsid w:val="0008272A"/>
    <w:rsid w:val="00087187"/>
    <w:rsid w:val="0008718C"/>
    <w:rsid w:val="00091A65"/>
    <w:rsid w:val="00091D2D"/>
    <w:rsid w:val="00092355"/>
    <w:rsid w:val="000941CE"/>
    <w:rsid w:val="00094231"/>
    <w:rsid w:val="0009487C"/>
    <w:rsid w:val="00094F7A"/>
    <w:rsid w:val="000966BB"/>
    <w:rsid w:val="0009729F"/>
    <w:rsid w:val="000A1B1A"/>
    <w:rsid w:val="000A2224"/>
    <w:rsid w:val="000A40A5"/>
    <w:rsid w:val="000A6835"/>
    <w:rsid w:val="000A7A95"/>
    <w:rsid w:val="000B24E3"/>
    <w:rsid w:val="000B3BBC"/>
    <w:rsid w:val="000B3E38"/>
    <w:rsid w:val="000B69B7"/>
    <w:rsid w:val="000C2401"/>
    <w:rsid w:val="000D1D75"/>
    <w:rsid w:val="000D39A3"/>
    <w:rsid w:val="000D647C"/>
    <w:rsid w:val="000E1085"/>
    <w:rsid w:val="000E1D1E"/>
    <w:rsid w:val="000E3240"/>
    <w:rsid w:val="000E581A"/>
    <w:rsid w:val="000E6E9C"/>
    <w:rsid w:val="000E713A"/>
    <w:rsid w:val="000E7F44"/>
    <w:rsid w:val="000F124E"/>
    <w:rsid w:val="000F1540"/>
    <w:rsid w:val="000F6748"/>
    <w:rsid w:val="0010157B"/>
    <w:rsid w:val="0010458D"/>
    <w:rsid w:val="00105868"/>
    <w:rsid w:val="00107755"/>
    <w:rsid w:val="001112F8"/>
    <w:rsid w:val="00113740"/>
    <w:rsid w:val="001147C3"/>
    <w:rsid w:val="00120E85"/>
    <w:rsid w:val="0012446E"/>
    <w:rsid w:val="001275B3"/>
    <w:rsid w:val="0013024B"/>
    <w:rsid w:val="001332D9"/>
    <w:rsid w:val="001358F9"/>
    <w:rsid w:val="001378A7"/>
    <w:rsid w:val="00145FF1"/>
    <w:rsid w:val="001504BE"/>
    <w:rsid w:val="0015198D"/>
    <w:rsid w:val="00151F57"/>
    <w:rsid w:val="00152323"/>
    <w:rsid w:val="00154152"/>
    <w:rsid w:val="00156C14"/>
    <w:rsid w:val="0016017A"/>
    <w:rsid w:val="00161D8D"/>
    <w:rsid w:val="00163BFA"/>
    <w:rsid w:val="0016520F"/>
    <w:rsid w:val="001655CA"/>
    <w:rsid w:val="00166CE9"/>
    <w:rsid w:val="00166DE8"/>
    <w:rsid w:val="001678DC"/>
    <w:rsid w:val="00175F3C"/>
    <w:rsid w:val="00177A2C"/>
    <w:rsid w:val="00181E6B"/>
    <w:rsid w:val="001859BF"/>
    <w:rsid w:val="00196D4C"/>
    <w:rsid w:val="001A31FB"/>
    <w:rsid w:val="001A794A"/>
    <w:rsid w:val="001B2942"/>
    <w:rsid w:val="001B7ECE"/>
    <w:rsid w:val="001C04AF"/>
    <w:rsid w:val="001C0F67"/>
    <w:rsid w:val="001C1326"/>
    <w:rsid w:val="001C3DBA"/>
    <w:rsid w:val="001C6024"/>
    <w:rsid w:val="001C6EA8"/>
    <w:rsid w:val="001D007F"/>
    <w:rsid w:val="001D051A"/>
    <w:rsid w:val="001D1FBD"/>
    <w:rsid w:val="001D3138"/>
    <w:rsid w:val="001E1B62"/>
    <w:rsid w:val="001E4D83"/>
    <w:rsid w:val="001F05E3"/>
    <w:rsid w:val="001F5BDA"/>
    <w:rsid w:val="002041BA"/>
    <w:rsid w:val="00214328"/>
    <w:rsid w:val="002147D0"/>
    <w:rsid w:val="002201A6"/>
    <w:rsid w:val="002202B4"/>
    <w:rsid w:val="00221580"/>
    <w:rsid w:val="002229F6"/>
    <w:rsid w:val="00224A72"/>
    <w:rsid w:val="00224F21"/>
    <w:rsid w:val="0022612D"/>
    <w:rsid w:val="002262C7"/>
    <w:rsid w:val="00226F14"/>
    <w:rsid w:val="00227305"/>
    <w:rsid w:val="002275D1"/>
    <w:rsid w:val="00227FFD"/>
    <w:rsid w:val="0023569A"/>
    <w:rsid w:val="002366CD"/>
    <w:rsid w:val="002421C7"/>
    <w:rsid w:val="00243C61"/>
    <w:rsid w:val="002507AB"/>
    <w:rsid w:val="00250CE5"/>
    <w:rsid w:val="002513DE"/>
    <w:rsid w:val="002525B8"/>
    <w:rsid w:val="00253479"/>
    <w:rsid w:val="00254B4E"/>
    <w:rsid w:val="0025505C"/>
    <w:rsid w:val="00255477"/>
    <w:rsid w:val="002566DE"/>
    <w:rsid w:val="00257A7F"/>
    <w:rsid w:val="002642AE"/>
    <w:rsid w:val="00264454"/>
    <w:rsid w:val="00264FBF"/>
    <w:rsid w:val="0026608A"/>
    <w:rsid w:val="00266C91"/>
    <w:rsid w:val="0026729C"/>
    <w:rsid w:val="00267BA1"/>
    <w:rsid w:val="002735BA"/>
    <w:rsid w:val="00274AA0"/>
    <w:rsid w:val="00275028"/>
    <w:rsid w:val="002761DE"/>
    <w:rsid w:val="00276216"/>
    <w:rsid w:val="002810D7"/>
    <w:rsid w:val="00281962"/>
    <w:rsid w:val="00282808"/>
    <w:rsid w:val="002829EE"/>
    <w:rsid w:val="00282A81"/>
    <w:rsid w:val="002832A8"/>
    <w:rsid w:val="00285E1B"/>
    <w:rsid w:val="00290D37"/>
    <w:rsid w:val="00290FA4"/>
    <w:rsid w:val="00291886"/>
    <w:rsid w:val="00292150"/>
    <w:rsid w:val="002939D6"/>
    <w:rsid w:val="00294572"/>
    <w:rsid w:val="00294A56"/>
    <w:rsid w:val="002A07D4"/>
    <w:rsid w:val="002A2A17"/>
    <w:rsid w:val="002A6144"/>
    <w:rsid w:val="002A7DEB"/>
    <w:rsid w:val="002B11EC"/>
    <w:rsid w:val="002B1A84"/>
    <w:rsid w:val="002B32D9"/>
    <w:rsid w:val="002B3567"/>
    <w:rsid w:val="002C1BF4"/>
    <w:rsid w:val="002C3BD1"/>
    <w:rsid w:val="002C3D0E"/>
    <w:rsid w:val="002C4B71"/>
    <w:rsid w:val="002C570C"/>
    <w:rsid w:val="002C79A8"/>
    <w:rsid w:val="002C79AF"/>
    <w:rsid w:val="002D0011"/>
    <w:rsid w:val="002D0425"/>
    <w:rsid w:val="002D173F"/>
    <w:rsid w:val="002D18D6"/>
    <w:rsid w:val="002E0A20"/>
    <w:rsid w:val="002E2943"/>
    <w:rsid w:val="002F05B4"/>
    <w:rsid w:val="002F0736"/>
    <w:rsid w:val="002F08DE"/>
    <w:rsid w:val="002F0D65"/>
    <w:rsid w:val="002F1F50"/>
    <w:rsid w:val="002F431B"/>
    <w:rsid w:val="002F530F"/>
    <w:rsid w:val="002F5959"/>
    <w:rsid w:val="00303492"/>
    <w:rsid w:val="00305FED"/>
    <w:rsid w:val="00306008"/>
    <w:rsid w:val="003071D8"/>
    <w:rsid w:val="003075BC"/>
    <w:rsid w:val="0030766F"/>
    <w:rsid w:val="003108A2"/>
    <w:rsid w:val="003128A7"/>
    <w:rsid w:val="00312D69"/>
    <w:rsid w:val="003158B3"/>
    <w:rsid w:val="00315A66"/>
    <w:rsid w:val="00325BFF"/>
    <w:rsid w:val="0032744B"/>
    <w:rsid w:val="003317BD"/>
    <w:rsid w:val="003322CE"/>
    <w:rsid w:val="00335515"/>
    <w:rsid w:val="00337DF0"/>
    <w:rsid w:val="00341524"/>
    <w:rsid w:val="00342D6D"/>
    <w:rsid w:val="00344C95"/>
    <w:rsid w:val="00345211"/>
    <w:rsid w:val="00346535"/>
    <w:rsid w:val="00346556"/>
    <w:rsid w:val="00346DCD"/>
    <w:rsid w:val="003526EB"/>
    <w:rsid w:val="00353215"/>
    <w:rsid w:val="00354E96"/>
    <w:rsid w:val="00355AE8"/>
    <w:rsid w:val="003561DF"/>
    <w:rsid w:val="00356305"/>
    <w:rsid w:val="00357A71"/>
    <w:rsid w:val="00360ECD"/>
    <w:rsid w:val="00362723"/>
    <w:rsid w:val="00363489"/>
    <w:rsid w:val="00364025"/>
    <w:rsid w:val="0036456D"/>
    <w:rsid w:val="0036686D"/>
    <w:rsid w:val="00367E5A"/>
    <w:rsid w:val="00370E65"/>
    <w:rsid w:val="003745D6"/>
    <w:rsid w:val="0038089A"/>
    <w:rsid w:val="00381C57"/>
    <w:rsid w:val="003833BB"/>
    <w:rsid w:val="00386A82"/>
    <w:rsid w:val="00387943"/>
    <w:rsid w:val="00390027"/>
    <w:rsid w:val="00390A8C"/>
    <w:rsid w:val="00393C80"/>
    <w:rsid w:val="00394E47"/>
    <w:rsid w:val="003A0A8D"/>
    <w:rsid w:val="003A1126"/>
    <w:rsid w:val="003A1E20"/>
    <w:rsid w:val="003A1FFC"/>
    <w:rsid w:val="003A2E1F"/>
    <w:rsid w:val="003A7EDF"/>
    <w:rsid w:val="003B0B32"/>
    <w:rsid w:val="003B2615"/>
    <w:rsid w:val="003B43FC"/>
    <w:rsid w:val="003B5167"/>
    <w:rsid w:val="003C00CD"/>
    <w:rsid w:val="003C0895"/>
    <w:rsid w:val="003C26EB"/>
    <w:rsid w:val="003C3857"/>
    <w:rsid w:val="003C3D8F"/>
    <w:rsid w:val="003C7AE9"/>
    <w:rsid w:val="003D76EC"/>
    <w:rsid w:val="003D7DC3"/>
    <w:rsid w:val="003E0F54"/>
    <w:rsid w:val="003E4AED"/>
    <w:rsid w:val="003E734F"/>
    <w:rsid w:val="003F2A31"/>
    <w:rsid w:val="003F3B3A"/>
    <w:rsid w:val="003F5BCB"/>
    <w:rsid w:val="003F675E"/>
    <w:rsid w:val="003F679E"/>
    <w:rsid w:val="00401340"/>
    <w:rsid w:val="004030BE"/>
    <w:rsid w:val="004106D0"/>
    <w:rsid w:val="00412142"/>
    <w:rsid w:val="004129F2"/>
    <w:rsid w:val="00412F29"/>
    <w:rsid w:val="00413EA5"/>
    <w:rsid w:val="0041599D"/>
    <w:rsid w:val="004159A3"/>
    <w:rsid w:val="004169A5"/>
    <w:rsid w:val="0041770E"/>
    <w:rsid w:val="0042153D"/>
    <w:rsid w:val="004218A7"/>
    <w:rsid w:val="00421E4F"/>
    <w:rsid w:val="004243F4"/>
    <w:rsid w:val="004255CC"/>
    <w:rsid w:val="00425E91"/>
    <w:rsid w:val="004260EA"/>
    <w:rsid w:val="00426E6F"/>
    <w:rsid w:val="00427B4B"/>
    <w:rsid w:val="00427DD4"/>
    <w:rsid w:val="00430CCF"/>
    <w:rsid w:val="00433066"/>
    <w:rsid w:val="00436829"/>
    <w:rsid w:val="004369AC"/>
    <w:rsid w:val="00437316"/>
    <w:rsid w:val="00437D33"/>
    <w:rsid w:val="004408E8"/>
    <w:rsid w:val="00443DB9"/>
    <w:rsid w:val="0044486E"/>
    <w:rsid w:val="00446450"/>
    <w:rsid w:val="00446FE2"/>
    <w:rsid w:val="004504F1"/>
    <w:rsid w:val="004508B6"/>
    <w:rsid w:val="00451823"/>
    <w:rsid w:val="0045239C"/>
    <w:rsid w:val="00452A9A"/>
    <w:rsid w:val="0045478F"/>
    <w:rsid w:val="00454A51"/>
    <w:rsid w:val="00455307"/>
    <w:rsid w:val="00455472"/>
    <w:rsid w:val="00456494"/>
    <w:rsid w:val="004607D2"/>
    <w:rsid w:val="0046293B"/>
    <w:rsid w:val="004653ED"/>
    <w:rsid w:val="004656D4"/>
    <w:rsid w:val="00466E21"/>
    <w:rsid w:val="004703F7"/>
    <w:rsid w:val="00473DAA"/>
    <w:rsid w:val="0047729D"/>
    <w:rsid w:val="004845F5"/>
    <w:rsid w:val="0048495E"/>
    <w:rsid w:val="00484A78"/>
    <w:rsid w:val="00485C12"/>
    <w:rsid w:val="004868B4"/>
    <w:rsid w:val="00487356"/>
    <w:rsid w:val="0049088A"/>
    <w:rsid w:val="00490900"/>
    <w:rsid w:val="00491AA8"/>
    <w:rsid w:val="004A1FCD"/>
    <w:rsid w:val="004A69FD"/>
    <w:rsid w:val="004B06B2"/>
    <w:rsid w:val="004B20D9"/>
    <w:rsid w:val="004B2D3D"/>
    <w:rsid w:val="004B3485"/>
    <w:rsid w:val="004C08FC"/>
    <w:rsid w:val="004C1EFB"/>
    <w:rsid w:val="004C2764"/>
    <w:rsid w:val="004C5442"/>
    <w:rsid w:val="004D4129"/>
    <w:rsid w:val="004D4912"/>
    <w:rsid w:val="004D5816"/>
    <w:rsid w:val="004D6AC5"/>
    <w:rsid w:val="004E6724"/>
    <w:rsid w:val="004F1282"/>
    <w:rsid w:val="004F2B97"/>
    <w:rsid w:val="004F35E1"/>
    <w:rsid w:val="004F386A"/>
    <w:rsid w:val="004F3B5D"/>
    <w:rsid w:val="004F42C2"/>
    <w:rsid w:val="004F498E"/>
    <w:rsid w:val="004F543B"/>
    <w:rsid w:val="004F5AA8"/>
    <w:rsid w:val="004F64A4"/>
    <w:rsid w:val="005016F9"/>
    <w:rsid w:val="005024F9"/>
    <w:rsid w:val="00502FCC"/>
    <w:rsid w:val="0050466A"/>
    <w:rsid w:val="005060F2"/>
    <w:rsid w:val="0051038B"/>
    <w:rsid w:val="005151FB"/>
    <w:rsid w:val="005158AC"/>
    <w:rsid w:val="005158BC"/>
    <w:rsid w:val="005159C4"/>
    <w:rsid w:val="00515D4C"/>
    <w:rsid w:val="00515F99"/>
    <w:rsid w:val="0051707A"/>
    <w:rsid w:val="005175C2"/>
    <w:rsid w:val="00521959"/>
    <w:rsid w:val="00524B0F"/>
    <w:rsid w:val="00524F0A"/>
    <w:rsid w:val="00525A92"/>
    <w:rsid w:val="00527700"/>
    <w:rsid w:val="00530549"/>
    <w:rsid w:val="00530691"/>
    <w:rsid w:val="00534284"/>
    <w:rsid w:val="00535355"/>
    <w:rsid w:val="0053563B"/>
    <w:rsid w:val="00535A2E"/>
    <w:rsid w:val="00535EDE"/>
    <w:rsid w:val="005410AA"/>
    <w:rsid w:val="00542945"/>
    <w:rsid w:val="005478C1"/>
    <w:rsid w:val="00551139"/>
    <w:rsid w:val="00551A7C"/>
    <w:rsid w:val="005539FF"/>
    <w:rsid w:val="00555ECD"/>
    <w:rsid w:val="00557E34"/>
    <w:rsid w:val="00560FFD"/>
    <w:rsid w:val="005617DD"/>
    <w:rsid w:val="00562A43"/>
    <w:rsid w:val="00564043"/>
    <w:rsid w:val="00566743"/>
    <w:rsid w:val="00571DFB"/>
    <w:rsid w:val="0057759E"/>
    <w:rsid w:val="005815D1"/>
    <w:rsid w:val="00582462"/>
    <w:rsid w:val="00583D49"/>
    <w:rsid w:val="0059006C"/>
    <w:rsid w:val="00592695"/>
    <w:rsid w:val="005938E8"/>
    <w:rsid w:val="00593B71"/>
    <w:rsid w:val="005943B8"/>
    <w:rsid w:val="005962C3"/>
    <w:rsid w:val="005A260B"/>
    <w:rsid w:val="005A2DEE"/>
    <w:rsid w:val="005A5684"/>
    <w:rsid w:val="005B05E9"/>
    <w:rsid w:val="005B12D8"/>
    <w:rsid w:val="005B397A"/>
    <w:rsid w:val="005B46D6"/>
    <w:rsid w:val="005B5509"/>
    <w:rsid w:val="005B5666"/>
    <w:rsid w:val="005B5E07"/>
    <w:rsid w:val="005B67C4"/>
    <w:rsid w:val="005B6BC1"/>
    <w:rsid w:val="005C2FE7"/>
    <w:rsid w:val="005C75C9"/>
    <w:rsid w:val="005D3904"/>
    <w:rsid w:val="005D5B05"/>
    <w:rsid w:val="005D69E7"/>
    <w:rsid w:val="005D72F2"/>
    <w:rsid w:val="005D7316"/>
    <w:rsid w:val="005D7F7C"/>
    <w:rsid w:val="005E11F2"/>
    <w:rsid w:val="005E22FB"/>
    <w:rsid w:val="005E27CC"/>
    <w:rsid w:val="005E49BC"/>
    <w:rsid w:val="005E4C21"/>
    <w:rsid w:val="005E4E8D"/>
    <w:rsid w:val="005E6407"/>
    <w:rsid w:val="005F169B"/>
    <w:rsid w:val="005F17B2"/>
    <w:rsid w:val="005F359A"/>
    <w:rsid w:val="005F38B2"/>
    <w:rsid w:val="005F450F"/>
    <w:rsid w:val="005F5033"/>
    <w:rsid w:val="005F75B5"/>
    <w:rsid w:val="006034C4"/>
    <w:rsid w:val="006038B0"/>
    <w:rsid w:val="006038E5"/>
    <w:rsid w:val="00604C65"/>
    <w:rsid w:val="00611E03"/>
    <w:rsid w:val="0061623B"/>
    <w:rsid w:val="006211BA"/>
    <w:rsid w:val="006211BE"/>
    <w:rsid w:val="00621575"/>
    <w:rsid w:val="00621ED0"/>
    <w:rsid w:val="00623769"/>
    <w:rsid w:val="00626B63"/>
    <w:rsid w:val="00626B96"/>
    <w:rsid w:val="00627565"/>
    <w:rsid w:val="00627AC4"/>
    <w:rsid w:val="006321B8"/>
    <w:rsid w:val="00632C3A"/>
    <w:rsid w:val="00633178"/>
    <w:rsid w:val="00633872"/>
    <w:rsid w:val="006404AE"/>
    <w:rsid w:val="0064527A"/>
    <w:rsid w:val="0064527D"/>
    <w:rsid w:val="00650A28"/>
    <w:rsid w:val="00651098"/>
    <w:rsid w:val="006536A9"/>
    <w:rsid w:val="006570C2"/>
    <w:rsid w:val="0065783B"/>
    <w:rsid w:val="00661151"/>
    <w:rsid w:val="00661DE7"/>
    <w:rsid w:val="006659A0"/>
    <w:rsid w:val="00665C59"/>
    <w:rsid w:val="00667C3A"/>
    <w:rsid w:val="006707CE"/>
    <w:rsid w:val="006708FC"/>
    <w:rsid w:val="006725AF"/>
    <w:rsid w:val="00672796"/>
    <w:rsid w:val="0067404B"/>
    <w:rsid w:val="00674D5D"/>
    <w:rsid w:val="0067592D"/>
    <w:rsid w:val="00680302"/>
    <w:rsid w:val="00681641"/>
    <w:rsid w:val="00681C88"/>
    <w:rsid w:val="00683900"/>
    <w:rsid w:val="0068424E"/>
    <w:rsid w:val="00686574"/>
    <w:rsid w:val="0069192E"/>
    <w:rsid w:val="0069549F"/>
    <w:rsid w:val="00695879"/>
    <w:rsid w:val="006A0A41"/>
    <w:rsid w:val="006A1BCE"/>
    <w:rsid w:val="006A2239"/>
    <w:rsid w:val="006A3F00"/>
    <w:rsid w:val="006A5589"/>
    <w:rsid w:val="006A5D2F"/>
    <w:rsid w:val="006A5D9A"/>
    <w:rsid w:val="006A7696"/>
    <w:rsid w:val="006B11A9"/>
    <w:rsid w:val="006B51D9"/>
    <w:rsid w:val="006B70A7"/>
    <w:rsid w:val="006B79E9"/>
    <w:rsid w:val="006C1DF1"/>
    <w:rsid w:val="006C2788"/>
    <w:rsid w:val="006C2864"/>
    <w:rsid w:val="006C385E"/>
    <w:rsid w:val="006C5B51"/>
    <w:rsid w:val="006D0280"/>
    <w:rsid w:val="006D0A54"/>
    <w:rsid w:val="006D215D"/>
    <w:rsid w:val="006D6B8C"/>
    <w:rsid w:val="006E07E6"/>
    <w:rsid w:val="006E2048"/>
    <w:rsid w:val="006E2C03"/>
    <w:rsid w:val="006E33EA"/>
    <w:rsid w:val="006E4024"/>
    <w:rsid w:val="006E46BB"/>
    <w:rsid w:val="006E5844"/>
    <w:rsid w:val="006E78E6"/>
    <w:rsid w:val="006F0440"/>
    <w:rsid w:val="006F1B54"/>
    <w:rsid w:val="006F6A14"/>
    <w:rsid w:val="00702267"/>
    <w:rsid w:val="0070422A"/>
    <w:rsid w:val="00704685"/>
    <w:rsid w:val="00704E48"/>
    <w:rsid w:val="00707176"/>
    <w:rsid w:val="00712655"/>
    <w:rsid w:val="00712675"/>
    <w:rsid w:val="00712B72"/>
    <w:rsid w:val="00712C76"/>
    <w:rsid w:val="007135A1"/>
    <w:rsid w:val="007148D2"/>
    <w:rsid w:val="00715540"/>
    <w:rsid w:val="007156C6"/>
    <w:rsid w:val="00715D12"/>
    <w:rsid w:val="00716E9E"/>
    <w:rsid w:val="00724C5C"/>
    <w:rsid w:val="00725749"/>
    <w:rsid w:val="007260D3"/>
    <w:rsid w:val="00727024"/>
    <w:rsid w:val="00732101"/>
    <w:rsid w:val="0073324D"/>
    <w:rsid w:val="00735819"/>
    <w:rsid w:val="00740B37"/>
    <w:rsid w:val="00741CDF"/>
    <w:rsid w:val="007439A2"/>
    <w:rsid w:val="0074466C"/>
    <w:rsid w:val="00746449"/>
    <w:rsid w:val="007469A8"/>
    <w:rsid w:val="00750BD0"/>
    <w:rsid w:val="007560AE"/>
    <w:rsid w:val="00762342"/>
    <w:rsid w:val="00764EA8"/>
    <w:rsid w:val="007651F6"/>
    <w:rsid w:val="007701AE"/>
    <w:rsid w:val="00770E4B"/>
    <w:rsid w:val="00771647"/>
    <w:rsid w:val="007718F0"/>
    <w:rsid w:val="00773ECB"/>
    <w:rsid w:val="0077479F"/>
    <w:rsid w:val="0077768D"/>
    <w:rsid w:val="007810E8"/>
    <w:rsid w:val="00781150"/>
    <w:rsid w:val="00783F1B"/>
    <w:rsid w:val="00787A23"/>
    <w:rsid w:val="00791E61"/>
    <w:rsid w:val="00794308"/>
    <w:rsid w:val="007952EF"/>
    <w:rsid w:val="007954D0"/>
    <w:rsid w:val="00797252"/>
    <w:rsid w:val="00797C70"/>
    <w:rsid w:val="00797F2F"/>
    <w:rsid w:val="007A63C5"/>
    <w:rsid w:val="007A6A0C"/>
    <w:rsid w:val="007B056D"/>
    <w:rsid w:val="007B1867"/>
    <w:rsid w:val="007B21F6"/>
    <w:rsid w:val="007B34E1"/>
    <w:rsid w:val="007B4F0D"/>
    <w:rsid w:val="007B6CD5"/>
    <w:rsid w:val="007B6E2D"/>
    <w:rsid w:val="007B6F16"/>
    <w:rsid w:val="007B71D4"/>
    <w:rsid w:val="007C0277"/>
    <w:rsid w:val="007C1194"/>
    <w:rsid w:val="007C142F"/>
    <w:rsid w:val="007C1D7A"/>
    <w:rsid w:val="007C2F23"/>
    <w:rsid w:val="007C6E07"/>
    <w:rsid w:val="007C7CBC"/>
    <w:rsid w:val="007C7F47"/>
    <w:rsid w:val="007D40FD"/>
    <w:rsid w:val="007D4685"/>
    <w:rsid w:val="007E0359"/>
    <w:rsid w:val="007E04A2"/>
    <w:rsid w:val="007E0FDB"/>
    <w:rsid w:val="007E1A19"/>
    <w:rsid w:val="007E3272"/>
    <w:rsid w:val="007E4833"/>
    <w:rsid w:val="007E7498"/>
    <w:rsid w:val="007F24AF"/>
    <w:rsid w:val="007F418F"/>
    <w:rsid w:val="007F49DC"/>
    <w:rsid w:val="007F546E"/>
    <w:rsid w:val="007F5C5F"/>
    <w:rsid w:val="007F6313"/>
    <w:rsid w:val="0080252C"/>
    <w:rsid w:val="00802958"/>
    <w:rsid w:val="0080298C"/>
    <w:rsid w:val="008029DB"/>
    <w:rsid w:val="00803280"/>
    <w:rsid w:val="0080571B"/>
    <w:rsid w:val="00805FB9"/>
    <w:rsid w:val="008065FD"/>
    <w:rsid w:val="00807E20"/>
    <w:rsid w:val="00814CE7"/>
    <w:rsid w:val="00816C38"/>
    <w:rsid w:val="0082003E"/>
    <w:rsid w:val="00821A27"/>
    <w:rsid w:val="008239C1"/>
    <w:rsid w:val="00825A1B"/>
    <w:rsid w:val="0082637E"/>
    <w:rsid w:val="00831DC5"/>
    <w:rsid w:val="00832EEF"/>
    <w:rsid w:val="0083359D"/>
    <w:rsid w:val="00840D4C"/>
    <w:rsid w:val="008411BE"/>
    <w:rsid w:val="00841252"/>
    <w:rsid w:val="008455E9"/>
    <w:rsid w:val="00845BDA"/>
    <w:rsid w:val="00845CCC"/>
    <w:rsid w:val="008468BD"/>
    <w:rsid w:val="008478E2"/>
    <w:rsid w:val="00851293"/>
    <w:rsid w:val="00857D4F"/>
    <w:rsid w:val="00860287"/>
    <w:rsid w:val="00860768"/>
    <w:rsid w:val="0086530A"/>
    <w:rsid w:val="00866410"/>
    <w:rsid w:val="0087182A"/>
    <w:rsid w:val="008740D4"/>
    <w:rsid w:val="008741C8"/>
    <w:rsid w:val="0087420F"/>
    <w:rsid w:val="008757AC"/>
    <w:rsid w:val="00876D7F"/>
    <w:rsid w:val="008775CF"/>
    <w:rsid w:val="00877BED"/>
    <w:rsid w:val="00880CB5"/>
    <w:rsid w:val="00882BBF"/>
    <w:rsid w:val="00882DB4"/>
    <w:rsid w:val="00883226"/>
    <w:rsid w:val="008849CE"/>
    <w:rsid w:val="00884BFB"/>
    <w:rsid w:val="00891A58"/>
    <w:rsid w:val="00892D04"/>
    <w:rsid w:val="008941E2"/>
    <w:rsid w:val="00895C1C"/>
    <w:rsid w:val="008967D2"/>
    <w:rsid w:val="008A0D84"/>
    <w:rsid w:val="008A1ACD"/>
    <w:rsid w:val="008A2737"/>
    <w:rsid w:val="008A2CC6"/>
    <w:rsid w:val="008A3C3F"/>
    <w:rsid w:val="008A557E"/>
    <w:rsid w:val="008A5955"/>
    <w:rsid w:val="008A6781"/>
    <w:rsid w:val="008B0F15"/>
    <w:rsid w:val="008B2EEC"/>
    <w:rsid w:val="008B57CC"/>
    <w:rsid w:val="008B5F16"/>
    <w:rsid w:val="008B725A"/>
    <w:rsid w:val="008B7A59"/>
    <w:rsid w:val="008C0260"/>
    <w:rsid w:val="008C224A"/>
    <w:rsid w:val="008C69D7"/>
    <w:rsid w:val="008C70F9"/>
    <w:rsid w:val="008C7FBD"/>
    <w:rsid w:val="008D086C"/>
    <w:rsid w:val="008D4CD3"/>
    <w:rsid w:val="008D5E78"/>
    <w:rsid w:val="008D5FC5"/>
    <w:rsid w:val="008E29A7"/>
    <w:rsid w:val="008E29E8"/>
    <w:rsid w:val="008E3EC0"/>
    <w:rsid w:val="008E403E"/>
    <w:rsid w:val="008E5B04"/>
    <w:rsid w:val="008E79FB"/>
    <w:rsid w:val="008F0260"/>
    <w:rsid w:val="008F0D11"/>
    <w:rsid w:val="00907D0B"/>
    <w:rsid w:val="00907F0D"/>
    <w:rsid w:val="009150CF"/>
    <w:rsid w:val="009165C2"/>
    <w:rsid w:val="00917608"/>
    <w:rsid w:val="00920AA2"/>
    <w:rsid w:val="00921818"/>
    <w:rsid w:val="009264E5"/>
    <w:rsid w:val="009269C1"/>
    <w:rsid w:val="0093036F"/>
    <w:rsid w:val="009306CA"/>
    <w:rsid w:val="00930D17"/>
    <w:rsid w:val="0093225B"/>
    <w:rsid w:val="00934974"/>
    <w:rsid w:val="00934D90"/>
    <w:rsid w:val="00935165"/>
    <w:rsid w:val="0093674E"/>
    <w:rsid w:val="0093737B"/>
    <w:rsid w:val="009377A3"/>
    <w:rsid w:val="00940319"/>
    <w:rsid w:val="00940A1C"/>
    <w:rsid w:val="00941B34"/>
    <w:rsid w:val="00942AB2"/>
    <w:rsid w:val="009443C3"/>
    <w:rsid w:val="009444BC"/>
    <w:rsid w:val="00946BB5"/>
    <w:rsid w:val="00947145"/>
    <w:rsid w:val="009473B0"/>
    <w:rsid w:val="00952379"/>
    <w:rsid w:val="0095367D"/>
    <w:rsid w:val="009609B2"/>
    <w:rsid w:val="009616BC"/>
    <w:rsid w:val="00963D78"/>
    <w:rsid w:val="00963EF9"/>
    <w:rsid w:val="00966F27"/>
    <w:rsid w:val="00967013"/>
    <w:rsid w:val="00970EB1"/>
    <w:rsid w:val="0097123B"/>
    <w:rsid w:val="00971B7E"/>
    <w:rsid w:val="009733A0"/>
    <w:rsid w:val="0097430C"/>
    <w:rsid w:val="00984657"/>
    <w:rsid w:val="0098512D"/>
    <w:rsid w:val="00985153"/>
    <w:rsid w:val="00986BD1"/>
    <w:rsid w:val="00986BEF"/>
    <w:rsid w:val="00991C40"/>
    <w:rsid w:val="00992660"/>
    <w:rsid w:val="00993DE6"/>
    <w:rsid w:val="009953BB"/>
    <w:rsid w:val="00995C29"/>
    <w:rsid w:val="00997F70"/>
    <w:rsid w:val="009A14D6"/>
    <w:rsid w:val="009A2739"/>
    <w:rsid w:val="009B212C"/>
    <w:rsid w:val="009B3C33"/>
    <w:rsid w:val="009B4005"/>
    <w:rsid w:val="009B42B5"/>
    <w:rsid w:val="009B5E9E"/>
    <w:rsid w:val="009B7AE0"/>
    <w:rsid w:val="009C000C"/>
    <w:rsid w:val="009C0BF2"/>
    <w:rsid w:val="009C1FB1"/>
    <w:rsid w:val="009C2039"/>
    <w:rsid w:val="009C48DD"/>
    <w:rsid w:val="009C552D"/>
    <w:rsid w:val="009C5658"/>
    <w:rsid w:val="009C6833"/>
    <w:rsid w:val="009C765D"/>
    <w:rsid w:val="009C76E9"/>
    <w:rsid w:val="009D1E30"/>
    <w:rsid w:val="009D204E"/>
    <w:rsid w:val="009D221C"/>
    <w:rsid w:val="009D75C8"/>
    <w:rsid w:val="009D75CF"/>
    <w:rsid w:val="009E0065"/>
    <w:rsid w:val="009E086F"/>
    <w:rsid w:val="009E1682"/>
    <w:rsid w:val="009E277D"/>
    <w:rsid w:val="009E30AB"/>
    <w:rsid w:val="009E3698"/>
    <w:rsid w:val="009E3843"/>
    <w:rsid w:val="009E4238"/>
    <w:rsid w:val="009E6B9E"/>
    <w:rsid w:val="009E6EB4"/>
    <w:rsid w:val="009F1F36"/>
    <w:rsid w:val="009F3413"/>
    <w:rsid w:val="009F4889"/>
    <w:rsid w:val="009F4BA4"/>
    <w:rsid w:val="009F50E2"/>
    <w:rsid w:val="009F644E"/>
    <w:rsid w:val="00A05F29"/>
    <w:rsid w:val="00A07B71"/>
    <w:rsid w:val="00A103CA"/>
    <w:rsid w:val="00A11505"/>
    <w:rsid w:val="00A1327C"/>
    <w:rsid w:val="00A13665"/>
    <w:rsid w:val="00A14734"/>
    <w:rsid w:val="00A16026"/>
    <w:rsid w:val="00A163CE"/>
    <w:rsid w:val="00A16C9B"/>
    <w:rsid w:val="00A20808"/>
    <w:rsid w:val="00A21F90"/>
    <w:rsid w:val="00A2634D"/>
    <w:rsid w:val="00A271B2"/>
    <w:rsid w:val="00A273A8"/>
    <w:rsid w:val="00A2757E"/>
    <w:rsid w:val="00A27909"/>
    <w:rsid w:val="00A30384"/>
    <w:rsid w:val="00A31A00"/>
    <w:rsid w:val="00A31ADB"/>
    <w:rsid w:val="00A31C04"/>
    <w:rsid w:val="00A33F27"/>
    <w:rsid w:val="00A34678"/>
    <w:rsid w:val="00A36E68"/>
    <w:rsid w:val="00A37EED"/>
    <w:rsid w:val="00A404B4"/>
    <w:rsid w:val="00A41833"/>
    <w:rsid w:val="00A42E90"/>
    <w:rsid w:val="00A4388F"/>
    <w:rsid w:val="00A43E2C"/>
    <w:rsid w:val="00A44755"/>
    <w:rsid w:val="00A45B9C"/>
    <w:rsid w:val="00A45D8A"/>
    <w:rsid w:val="00A501DB"/>
    <w:rsid w:val="00A50AEE"/>
    <w:rsid w:val="00A51C35"/>
    <w:rsid w:val="00A54023"/>
    <w:rsid w:val="00A55510"/>
    <w:rsid w:val="00A56901"/>
    <w:rsid w:val="00A64FC3"/>
    <w:rsid w:val="00A67109"/>
    <w:rsid w:val="00A706F6"/>
    <w:rsid w:val="00A70B82"/>
    <w:rsid w:val="00A719DB"/>
    <w:rsid w:val="00A74B83"/>
    <w:rsid w:val="00A75BD3"/>
    <w:rsid w:val="00A766BF"/>
    <w:rsid w:val="00A81737"/>
    <w:rsid w:val="00A81E30"/>
    <w:rsid w:val="00A820FE"/>
    <w:rsid w:val="00A82260"/>
    <w:rsid w:val="00A837CC"/>
    <w:rsid w:val="00A854BB"/>
    <w:rsid w:val="00A860A1"/>
    <w:rsid w:val="00A86BA9"/>
    <w:rsid w:val="00A86D7A"/>
    <w:rsid w:val="00A93DDD"/>
    <w:rsid w:val="00A95C62"/>
    <w:rsid w:val="00A95D4B"/>
    <w:rsid w:val="00AA0168"/>
    <w:rsid w:val="00AA1175"/>
    <w:rsid w:val="00AA30B9"/>
    <w:rsid w:val="00AA339D"/>
    <w:rsid w:val="00AA6D23"/>
    <w:rsid w:val="00AA7748"/>
    <w:rsid w:val="00AB0127"/>
    <w:rsid w:val="00AB08B0"/>
    <w:rsid w:val="00AB0B46"/>
    <w:rsid w:val="00AB1228"/>
    <w:rsid w:val="00AB12EA"/>
    <w:rsid w:val="00AB4BE0"/>
    <w:rsid w:val="00AB6885"/>
    <w:rsid w:val="00AC0749"/>
    <w:rsid w:val="00AC0F17"/>
    <w:rsid w:val="00AC1E83"/>
    <w:rsid w:val="00AC5D65"/>
    <w:rsid w:val="00AC6A14"/>
    <w:rsid w:val="00AC6AC5"/>
    <w:rsid w:val="00AD117C"/>
    <w:rsid w:val="00AD5491"/>
    <w:rsid w:val="00AD5EF0"/>
    <w:rsid w:val="00AD66F4"/>
    <w:rsid w:val="00AD7CC8"/>
    <w:rsid w:val="00AD7D90"/>
    <w:rsid w:val="00AE2797"/>
    <w:rsid w:val="00AF0C73"/>
    <w:rsid w:val="00AF2CAF"/>
    <w:rsid w:val="00AF3F9E"/>
    <w:rsid w:val="00AF5106"/>
    <w:rsid w:val="00AF60F2"/>
    <w:rsid w:val="00B01DFB"/>
    <w:rsid w:val="00B03696"/>
    <w:rsid w:val="00B07322"/>
    <w:rsid w:val="00B10580"/>
    <w:rsid w:val="00B11F54"/>
    <w:rsid w:val="00B12B7D"/>
    <w:rsid w:val="00B13AC0"/>
    <w:rsid w:val="00B13D43"/>
    <w:rsid w:val="00B13E49"/>
    <w:rsid w:val="00B14604"/>
    <w:rsid w:val="00B15975"/>
    <w:rsid w:val="00B164BE"/>
    <w:rsid w:val="00B16A34"/>
    <w:rsid w:val="00B16C9C"/>
    <w:rsid w:val="00B21C08"/>
    <w:rsid w:val="00B22097"/>
    <w:rsid w:val="00B2276D"/>
    <w:rsid w:val="00B24190"/>
    <w:rsid w:val="00B24EEF"/>
    <w:rsid w:val="00B25004"/>
    <w:rsid w:val="00B25318"/>
    <w:rsid w:val="00B254E3"/>
    <w:rsid w:val="00B260A9"/>
    <w:rsid w:val="00B30A3B"/>
    <w:rsid w:val="00B32846"/>
    <w:rsid w:val="00B34021"/>
    <w:rsid w:val="00B35153"/>
    <w:rsid w:val="00B41730"/>
    <w:rsid w:val="00B43DD5"/>
    <w:rsid w:val="00B45238"/>
    <w:rsid w:val="00B4562A"/>
    <w:rsid w:val="00B465F9"/>
    <w:rsid w:val="00B46B55"/>
    <w:rsid w:val="00B46F93"/>
    <w:rsid w:val="00B47D6F"/>
    <w:rsid w:val="00B51B7A"/>
    <w:rsid w:val="00B52AD9"/>
    <w:rsid w:val="00B5392B"/>
    <w:rsid w:val="00B5482A"/>
    <w:rsid w:val="00B61D21"/>
    <w:rsid w:val="00B64087"/>
    <w:rsid w:val="00B64AC7"/>
    <w:rsid w:val="00B65814"/>
    <w:rsid w:val="00B66522"/>
    <w:rsid w:val="00B7207F"/>
    <w:rsid w:val="00B74272"/>
    <w:rsid w:val="00B77D65"/>
    <w:rsid w:val="00B80DF1"/>
    <w:rsid w:val="00B8321F"/>
    <w:rsid w:val="00B83B16"/>
    <w:rsid w:val="00B85338"/>
    <w:rsid w:val="00B85A06"/>
    <w:rsid w:val="00B86136"/>
    <w:rsid w:val="00B870B8"/>
    <w:rsid w:val="00B9281C"/>
    <w:rsid w:val="00B92C4D"/>
    <w:rsid w:val="00B94303"/>
    <w:rsid w:val="00B945FF"/>
    <w:rsid w:val="00B94689"/>
    <w:rsid w:val="00B94C7B"/>
    <w:rsid w:val="00B94D99"/>
    <w:rsid w:val="00B9680E"/>
    <w:rsid w:val="00BA22F7"/>
    <w:rsid w:val="00BA4934"/>
    <w:rsid w:val="00BA6B56"/>
    <w:rsid w:val="00BA72F9"/>
    <w:rsid w:val="00BB34E8"/>
    <w:rsid w:val="00BB3603"/>
    <w:rsid w:val="00BB39AE"/>
    <w:rsid w:val="00BB6C87"/>
    <w:rsid w:val="00BC0A7A"/>
    <w:rsid w:val="00BC2970"/>
    <w:rsid w:val="00BC4263"/>
    <w:rsid w:val="00BC5708"/>
    <w:rsid w:val="00BC5E88"/>
    <w:rsid w:val="00BD2C86"/>
    <w:rsid w:val="00BD2F77"/>
    <w:rsid w:val="00BD35F6"/>
    <w:rsid w:val="00BD54A4"/>
    <w:rsid w:val="00BD63EA"/>
    <w:rsid w:val="00BD6CCE"/>
    <w:rsid w:val="00BE6DFD"/>
    <w:rsid w:val="00BF01FA"/>
    <w:rsid w:val="00BF27B6"/>
    <w:rsid w:val="00BF2FBE"/>
    <w:rsid w:val="00BF3BB6"/>
    <w:rsid w:val="00BF73FD"/>
    <w:rsid w:val="00C01AAD"/>
    <w:rsid w:val="00C0602D"/>
    <w:rsid w:val="00C06D86"/>
    <w:rsid w:val="00C0708C"/>
    <w:rsid w:val="00C10017"/>
    <w:rsid w:val="00C11285"/>
    <w:rsid w:val="00C1198F"/>
    <w:rsid w:val="00C12002"/>
    <w:rsid w:val="00C126BF"/>
    <w:rsid w:val="00C1365A"/>
    <w:rsid w:val="00C136BB"/>
    <w:rsid w:val="00C13E80"/>
    <w:rsid w:val="00C14765"/>
    <w:rsid w:val="00C17D48"/>
    <w:rsid w:val="00C17E44"/>
    <w:rsid w:val="00C243DC"/>
    <w:rsid w:val="00C274FD"/>
    <w:rsid w:val="00C31307"/>
    <w:rsid w:val="00C34B9E"/>
    <w:rsid w:val="00C35256"/>
    <w:rsid w:val="00C35F6E"/>
    <w:rsid w:val="00C37826"/>
    <w:rsid w:val="00C37916"/>
    <w:rsid w:val="00C4061D"/>
    <w:rsid w:val="00C41C32"/>
    <w:rsid w:val="00C426D0"/>
    <w:rsid w:val="00C47A8E"/>
    <w:rsid w:val="00C47ECE"/>
    <w:rsid w:val="00C53A16"/>
    <w:rsid w:val="00C543DC"/>
    <w:rsid w:val="00C563F3"/>
    <w:rsid w:val="00C56F9D"/>
    <w:rsid w:val="00C571C0"/>
    <w:rsid w:val="00C576E7"/>
    <w:rsid w:val="00C601FA"/>
    <w:rsid w:val="00C62195"/>
    <w:rsid w:val="00C66FE7"/>
    <w:rsid w:val="00C67465"/>
    <w:rsid w:val="00C675E7"/>
    <w:rsid w:val="00C71B65"/>
    <w:rsid w:val="00C73A33"/>
    <w:rsid w:val="00C73EB3"/>
    <w:rsid w:val="00C7461D"/>
    <w:rsid w:val="00C772AB"/>
    <w:rsid w:val="00C81891"/>
    <w:rsid w:val="00C825D9"/>
    <w:rsid w:val="00C84D51"/>
    <w:rsid w:val="00C850DA"/>
    <w:rsid w:val="00C86BBB"/>
    <w:rsid w:val="00C92560"/>
    <w:rsid w:val="00C95210"/>
    <w:rsid w:val="00C95FDC"/>
    <w:rsid w:val="00C967A6"/>
    <w:rsid w:val="00CA10DD"/>
    <w:rsid w:val="00CA661F"/>
    <w:rsid w:val="00CB1196"/>
    <w:rsid w:val="00CB25D7"/>
    <w:rsid w:val="00CB3EC4"/>
    <w:rsid w:val="00CB48A8"/>
    <w:rsid w:val="00CB5A8F"/>
    <w:rsid w:val="00CB6BE5"/>
    <w:rsid w:val="00CB7797"/>
    <w:rsid w:val="00CC0932"/>
    <w:rsid w:val="00CC377B"/>
    <w:rsid w:val="00CC3B59"/>
    <w:rsid w:val="00CC7A91"/>
    <w:rsid w:val="00CD1750"/>
    <w:rsid w:val="00CD277C"/>
    <w:rsid w:val="00CD27E4"/>
    <w:rsid w:val="00CD3887"/>
    <w:rsid w:val="00CD6973"/>
    <w:rsid w:val="00CD6F67"/>
    <w:rsid w:val="00CD792B"/>
    <w:rsid w:val="00CE08AD"/>
    <w:rsid w:val="00CE1B89"/>
    <w:rsid w:val="00CE2FA3"/>
    <w:rsid w:val="00CE7791"/>
    <w:rsid w:val="00CE79FE"/>
    <w:rsid w:val="00CF309E"/>
    <w:rsid w:val="00CF6449"/>
    <w:rsid w:val="00CF687C"/>
    <w:rsid w:val="00CF76DE"/>
    <w:rsid w:val="00CF7B5F"/>
    <w:rsid w:val="00CF7CB4"/>
    <w:rsid w:val="00D016CF"/>
    <w:rsid w:val="00D04164"/>
    <w:rsid w:val="00D042B7"/>
    <w:rsid w:val="00D0579F"/>
    <w:rsid w:val="00D103D0"/>
    <w:rsid w:val="00D14E31"/>
    <w:rsid w:val="00D17E7B"/>
    <w:rsid w:val="00D22222"/>
    <w:rsid w:val="00D227A5"/>
    <w:rsid w:val="00D22944"/>
    <w:rsid w:val="00D23007"/>
    <w:rsid w:val="00D24AD7"/>
    <w:rsid w:val="00D263BF"/>
    <w:rsid w:val="00D303A7"/>
    <w:rsid w:val="00D3219E"/>
    <w:rsid w:val="00D321CF"/>
    <w:rsid w:val="00D321D2"/>
    <w:rsid w:val="00D3243E"/>
    <w:rsid w:val="00D3285F"/>
    <w:rsid w:val="00D32C9E"/>
    <w:rsid w:val="00D33A0A"/>
    <w:rsid w:val="00D350E4"/>
    <w:rsid w:val="00D35FFB"/>
    <w:rsid w:val="00D37179"/>
    <w:rsid w:val="00D37727"/>
    <w:rsid w:val="00D37C83"/>
    <w:rsid w:val="00D425D9"/>
    <w:rsid w:val="00D42C4E"/>
    <w:rsid w:val="00D45C62"/>
    <w:rsid w:val="00D514C8"/>
    <w:rsid w:val="00D5492E"/>
    <w:rsid w:val="00D56EEE"/>
    <w:rsid w:val="00D572FC"/>
    <w:rsid w:val="00D61D4D"/>
    <w:rsid w:val="00D64B71"/>
    <w:rsid w:val="00D66A75"/>
    <w:rsid w:val="00D67553"/>
    <w:rsid w:val="00D719BF"/>
    <w:rsid w:val="00D721A7"/>
    <w:rsid w:val="00D72558"/>
    <w:rsid w:val="00D7462A"/>
    <w:rsid w:val="00D7488E"/>
    <w:rsid w:val="00D754A9"/>
    <w:rsid w:val="00D762D1"/>
    <w:rsid w:val="00D7778B"/>
    <w:rsid w:val="00D82D19"/>
    <w:rsid w:val="00D84AE2"/>
    <w:rsid w:val="00D85175"/>
    <w:rsid w:val="00D86557"/>
    <w:rsid w:val="00D86870"/>
    <w:rsid w:val="00D94D1E"/>
    <w:rsid w:val="00D974A8"/>
    <w:rsid w:val="00D97885"/>
    <w:rsid w:val="00DA004F"/>
    <w:rsid w:val="00DA2310"/>
    <w:rsid w:val="00DA306B"/>
    <w:rsid w:val="00DA4699"/>
    <w:rsid w:val="00DA6744"/>
    <w:rsid w:val="00DB055C"/>
    <w:rsid w:val="00DB0749"/>
    <w:rsid w:val="00DB2A2E"/>
    <w:rsid w:val="00DB4723"/>
    <w:rsid w:val="00DB4C05"/>
    <w:rsid w:val="00DB6B4C"/>
    <w:rsid w:val="00DC507E"/>
    <w:rsid w:val="00DC58C6"/>
    <w:rsid w:val="00DD0AC6"/>
    <w:rsid w:val="00DD0E9A"/>
    <w:rsid w:val="00DD1083"/>
    <w:rsid w:val="00DD336E"/>
    <w:rsid w:val="00DD3F86"/>
    <w:rsid w:val="00DD42D8"/>
    <w:rsid w:val="00DD5595"/>
    <w:rsid w:val="00DE08DE"/>
    <w:rsid w:val="00DE0D1A"/>
    <w:rsid w:val="00DE1040"/>
    <w:rsid w:val="00DE4016"/>
    <w:rsid w:val="00DF2E7F"/>
    <w:rsid w:val="00DF32C6"/>
    <w:rsid w:val="00DF79AB"/>
    <w:rsid w:val="00E04521"/>
    <w:rsid w:val="00E04C14"/>
    <w:rsid w:val="00E051DE"/>
    <w:rsid w:val="00E05202"/>
    <w:rsid w:val="00E055F7"/>
    <w:rsid w:val="00E05BA3"/>
    <w:rsid w:val="00E07E3B"/>
    <w:rsid w:val="00E10CB3"/>
    <w:rsid w:val="00E11C06"/>
    <w:rsid w:val="00E13B74"/>
    <w:rsid w:val="00E15F89"/>
    <w:rsid w:val="00E209C6"/>
    <w:rsid w:val="00E215CF"/>
    <w:rsid w:val="00E216B7"/>
    <w:rsid w:val="00E22E03"/>
    <w:rsid w:val="00E22FB3"/>
    <w:rsid w:val="00E24F98"/>
    <w:rsid w:val="00E300E7"/>
    <w:rsid w:val="00E30F4F"/>
    <w:rsid w:val="00E31DFE"/>
    <w:rsid w:val="00E33EB1"/>
    <w:rsid w:val="00E35379"/>
    <w:rsid w:val="00E40CAD"/>
    <w:rsid w:val="00E412D4"/>
    <w:rsid w:val="00E4161A"/>
    <w:rsid w:val="00E43047"/>
    <w:rsid w:val="00E43FCA"/>
    <w:rsid w:val="00E4445C"/>
    <w:rsid w:val="00E45A97"/>
    <w:rsid w:val="00E52114"/>
    <w:rsid w:val="00E5233E"/>
    <w:rsid w:val="00E52B8E"/>
    <w:rsid w:val="00E55A9C"/>
    <w:rsid w:val="00E57288"/>
    <w:rsid w:val="00E5757F"/>
    <w:rsid w:val="00E6013A"/>
    <w:rsid w:val="00E607BB"/>
    <w:rsid w:val="00E60885"/>
    <w:rsid w:val="00E60ED9"/>
    <w:rsid w:val="00E618F6"/>
    <w:rsid w:val="00E635A5"/>
    <w:rsid w:val="00E63D33"/>
    <w:rsid w:val="00E644D3"/>
    <w:rsid w:val="00E650A2"/>
    <w:rsid w:val="00E654B8"/>
    <w:rsid w:val="00E65C96"/>
    <w:rsid w:val="00E6685F"/>
    <w:rsid w:val="00E72EF7"/>
    <w:rsid w:val="00E73A1D"/>
    <w:rsid w:val="00E73F7D"/>
    <w:rsid w:val="00E74787"/>
    <w:rsid w:val="00E761EF"/>
    <w:rsid w:val="00E77A6E"/>
    <w:rsid w:val="00E82B11"/>
    <w:rsid w:val="00E8324F"/>
    <w:rsid w:val="00E85E59"/>
    <w:rsid w:val="00E86F17"/>
    <w:rsid w:val="00E93A8B"/>
    <w:rsid w:val="00E95868"/>
    <w:rsid w:val="00EA3EAD"/>
    <w:rsid w:val="00EA4895"/>
    <w:rsid w:val="00EA5A4F"/>
    <w:rsid w:val="00EA6F0B"/>
    <w:rsid w:val="00EA7CB6"/>
    <w:rsid w:val="00EB0A6F"/>
    <w:rsid w:val="00EB1013"/>
    <w:rsid w:val="00EB3B80"/>
    <w:rsid w:val="00EC06D8"/>
    <w:rsid w:val="00EC1204"/>
    <w:rsid w:val="00EC1405"/>
    <w:rsid w:val="00EC1AA3"/>
    <w:rsid w:val="00EC1B5B"/>
    <w:rsid w:val="00EC3EF0"/>
    <w:rsid w:val="00EC6805"/>
    <w:rsid w:val="00EC6A1E"/>
    <w:rsid w:val="00ED3A59"/>
    <w:rsid w:val="00EE14C9"/>
    <w:rsid w:val="00EE1520"/>
    <w:rsid w:val="00EE2E3B"/>
    <w:rsid w:val="00EE5296"/>
    <w:rsid w:val="00EF095E"/>
    <w:rsid w:val="00EF0D66"/>
    <w:rsid w:val="00EF1421"/>
    <w:rsid w:val="00EF30BE"/>
    <w:rsid w:val="00EF4499"/>
    <w:rsid w:val="00EF473C"/>
    <w:rsid w:val="00EF5F8D"/>
    <w:rsid w:val="00EF5FEA"/>
    <w:rsid w:val="00EF689F"/>
    <w:rsid w:val="00F02C11"/>
    <w:rsid w:val="00F044BD"/>
    <w:rsid w:val="00F05EE2"/>
    <w:rsid w:val="00F06A0C"/>
    <w:rsid w:val="00F118DD"/>
    <w:rsid w:val="00F11BB4"/>
    <w:rsid w:val="00F1282E"/>
    <w:rsid w:val="00F1316B"/>
    <w:rsid w:val="00F15579"/>
    <w:rsid w:val="00F16A26"/>
    <w:rsid w:val="00F1735F"/>
    <w:rsid w:val="00F207DA"/>
    <w:rsid w:val="00F20D07"/>
    <w:rsid w:val="00F2296B"/>
    <w:rsid w:val="00F22AE4"/>
    <w:rsid w:val="00F238D1"/>
    <w:rsid w:val="00F24C6D"/>
    <w:rsid w:val="00F272BB"/>
    <w:rsid w:val="00F3420B"/>
    <w:rsid w:val="00F34537"/>
    <w:rsid w:val="00F35FF8"/>
    <w:rsid w:val="00F37C2E"/>
    <w:rsid w:val="00F40069"/>
    <w:rsid w:val="00F4098B"/>
    <w:rsid w:val="00F4208F"/>
    <w:rsid w:val="00F43624"/>
    <w:rsid w:val="00F51A4C"/>
    <w:rsid w:val="00F51D02"/>
    <w:rsid w:val="00F52DEC"/>
    <w:rsid w:val="00F54705"/>
    <w:rsid w:val="00F558FC"/>
    <w:rsid w:val="00F57A03"/>
    <w:rsid w:val="00F60170"/>
    <w:rsid w:val="00F610A1"/>
    <w:rsid w:val="00F613DB"/>
    <w:rsid w:val="00F618F5"/>
    <w:rsid w:val="00F66D3D"/>
    <w:rsid w:val="00F70245"/>
    <w:rsid w:val="00F70ADB"/>
    <w:rsid w:val="00F71C68"/>
    <w:rsid w:val="00F71D1A"/>
    <w:rsid w:val="00F747D8"/>
    <w:rsid w:val="00F75FD6"/>
    <w:rsid w:val="00F76CDB"/>
    <w:rsid w:val="00F82E53"/>
    <w:rsid w:val="00F838A9"/>
    <w:rsid w:val="00F85CBC"/>
    <w:rsid w:val="00F877A1"/>
    <w:rsid w:val="00F87E1F"/>
    <w:rsid w:val="00F9012B"/>
    <w:rsid w:val="00F91577"/>
    <w:rsid w:val="00F942C6"/>
    <w:rsid w:val="00F94759"/>
    <w:rsid w:val="00F962E2"/>
    <w:rsid w:val="00F968DF"/>
    <w:rsid w:val="00FA1AA3"/>
    <w:rsid w:val="00FA1DEC"/>
    <w:rsid w:val="00FA2365"/>
    <w:rsid w:val="00FA3E29"/>
    <w:rsid w:val="00FA5500"/>
    <w:rsid w:val="00FA698C"/>
    <w:rsid w:val="00FB3592"/>
    <w:rsid w:val="00FB3DCC"/>
    <w:rsid w:val="00FB3ED3"/>
    <w:rsid w:val="00FB4897"/>
    <w:rsid w:val="00FB49A7"/>
    <w:rsid w:val="00FB63EF"/>
    <w:rsid w:val="00FB757E"/>
    <w:rsid w:val="00FC2704"/>
    <w:rsid w:val="00FC2E91"/>
    <w:rsid w:val="00FC3146"/>
    <w:rsid w:val="00FC346F"/>
    <w:rsid w:val="00FC34BC"/>
    <w:rsid w:val="00FC3ED1"/>
    <w:rsid w:val="00FC5EB8"/>
    <w:rsid w:val="00FD277E"/>
    <w:rsid w:val="00FD6E16"/>
    <w:rsid w:val="00FD7F7F"/>
    <w:rsid w:val="00FE6843"/>
    <w:rsid w:val="00FF1248"/>
    <w:rsid w:val="00FF1717"/>
    <w:rsid w:val="00FF2F3B"/>
    <w:rsid w:val="00FF6E29"/>
    <w:rsid w:val="00FF7069"/>
    <w:rsid w:val="6C9E34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eastAsia="微软雅黑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link w:val="48"/>
    <w:qFormat/>
    <w:uiPriority w:val="0"/>
    <w:pPr>
      <w:keepNext/>
      <w:keepLines/>
      <w:numPr>
        <w:ilvl w:val="0"/>
        <w:numId w:val="1"/>
      </w:numPr>
      <w:ind w:left="425" w:hanging="425" w:firstLineChars="0"/>
      <w:outlineLvl w:val="0"/>
    </w:pPr>
    <w:rPr>
      <w:rFonts w:ascii="宋体" w:hAnsi="宋体" w:eastAsia="宋体"/>
      <w:b/>
      <w:bCs/>
      <w:color w:val="000000"/>
      <w:kern w:val="44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4">
    <w:name w:val="heading 2"/>
    <w:basedOn w:val="1"/>
    <w:next w:val="3"/>
    <w:link w:val="39"/>
    <w:qFormat/>
    <w:uiPriority w:val="0"/>
    <w:pPr>
      <w:keepNext/>
      <w:keepLines/>
      <w:numPr>
        <w:ilvl w:val="1"/>
        <w:numId w:val="1"/>
      </w:numPr>
      <w:ind w:left="284" w:hanging="284" w:firstLineChars="0"/>
      <w:outlineLvl w:val="1"/>
    </w:pPr>
    <w:rPr>
      <w:rFonts w:ascii="宋体" w:hAnsi="宋体" w:eastAsia="宋体"/>
      <w:b/>
      <w:bCs/>
      <w:color w:val="000000"/>
      <w:sz w:val="24"/>
      <w:szCs w:val="24"/>
    </w:rPr>
  </w:style>
  <w:style w:type="paragraph" w:styleId="5">
    <w:name w:val="heading 3"/>
    <w:basedOn w:val="1"/>
    <w:next w:val="3"/>
    <w:link w:val="38"/>
    <w:qFormat/>
    <w:uiPriority w:val="0"/>
    <w:pPr>
      <w:numPr>
        <w:ilvl w:val="2"/>
        <w:numId w:val="1"/>
      </w:numPr>
      <w:ind w:left="284" w:hanging="284" w:firstLineChars="0"/>
      <w:outlineLvl w:val="2"/>
    </w:pPr>
    <w:rPr>
      <w:rFonts w:ascii="宋体" w:hAnsi="宋体" w:eastAsia="宋体"/>
      <w:b/>
      <w:bCs/>
      <w:color w:val="000000"/>
      <w:sz w:val="24"/>
      <w:szCs w:val="24"/>
      <w:lang w:val="fr-FR"/>
    </w:rPr>
  </w:style>
  <w:style w:type="paragraph" w:styleId="6">
    <w:name w:val="heading 4"/>
    <w:basedOn w:val="2"/>
    <w:next w:val="3"/>
    <w:qFormat/>
    <w:uiPriority w:val="0"/>
    <w:pPr>
      <w:keepNext w:val="0"/>
      <w:keepLines w:val="0"/>
      <w:numPr>
        <w:ilvl w:val="2"/>
        <w:numId w:val="1"/>
      </w:numPr>
      <w:outlineLvl w:val="3"/>
    </w:pPr>
    <w:rPr>
      <w:bCs w:val="0"/>
      <w:color w:val="800080"/>
      <w:sz w:val="21"/>
    </w:rPr>
  </w:style>
  <w:style w:type="paragraph" w:styleId="7">
    <w:name w:val="heading 5"/>
    <w:basedOn w:val="2"/>
    <w:next w:val="3"/>
    <w:qFormat/>
    <w:uiPriority w:val="0"/>
    <w:pPr>
      <w:keepNext w:val="0"/>
      <w:keepLines w:val="0"/>
      <w:numPr>
        <w:ilvl w:val="4"/>
        <w:numId w:val="2"/>
      </w:numPr>
      <w:outlineLvl w:val="4"/>
    </w:pPr>
    <w:rPr>
      <w:bCs w:val="0"/>
      <w:color w:val="auto"/>
      <w:sz w:val="21"/>
      <w:szCs w:val="24"/>
    </w:rPr>
  </w:style>
  <w:style w:type="paragraph" w:styleId="8">
    <w:name w:val="heading 6"/>
    <w:basedOn w:val="2"/>
    <w:next w:val="3"/>
    <w:qFormat/>
    <w:uiPriority w:val="0"/>
    <w:pPr>
      <w:keepNext w:val="0"/>
      <w:keepLines w:val="0"/>
      <w:numPr>
        <w:ilvl w:val="5"/>
        <w:numId w:val="2"/>
      </w:numPr>
      <w:outlineLvl w:val="5"/>
    </w:pPr>
    <w:rPr>
      <w:bCs w:val="0"/>
      <w:color w:val="auto"/>
      <w:sz w:val="21"/>
      <w:szCs w:val="24"/>
    </w:rPr>
  </w:style>
  <w:style w:type="paragraph" w:styleId="9">
    <w:name w:val="heading 7"/>
    <w:basedOn w:val="2"/>
    <w:next w:val="3"/>
    <w:qFormat/>
    <w:uiPriority w:val="0"/>
    <w:pPr>
      <w:keepNext w:val="0"/>
      <w:keepLines w:val="0"/>
      <w:numPr>
        <w:ilvl w:val="6"/>
        <w:numId w:val="2"/>
      </w:numPr>
      <w:autoSpaceDE w:val="0"/>
      <w:autoSpaceDN w:val="0"/>
      <w:adjustRightInd w:val="0"/>
      <w:outlineLvl w:val="6"/>
    </w:pPr>
    <w:rPr>
      <w:color w:val="000000"/>
      <w:sz w:val="21"/>
    </w:rPr>
  </w:style>
  <w:style w:type="paragraph" w:styleId="10">
    <w:name w:val="heading 8"/>
    <w:basedOn w:val="2"/>
    <w:next w:val="3"/>
    <w:qFormat/>
    <w:uiPriority w:val="0"/>
    <w:pPr>
      <w:keepNext w:val="0"/>
      <w:keepLines w:val="0"/>
      <w:numPr>
        <w:ilvl w:val="7"/>
        <w:numId w:val="2"/>
      </w:numPr>
      <w:outlineLvl w:val="7"/>
    </w:pPr>
    <w:rPr>
      <w:color w:val="auto"/>
      <w:sz w:val="21"/>
    </w:rPr>
  </w:style>
  <w:style w:type="paragraph" w:styleId="11">
    <w:name w:val="heading 9"/>
    <w:basedOn w:val="2"/>
    <w:next w:val="3"/>
    <w:qFormat/>
    <w:uiPriority w:val="0"/>
    <w:pPr>
      <w:keepNext w:val="0"/>
      <w:keepLines w:val="0"/>
      <w:numPr>
        <w:ilvl w:val="8"/>
        <w:numId w:val="2"/>
      </w:numPr>
      <w:outlineLvl w:val="8"/>
    </w:pPr>
    <w:rPr>
      <w:color w:val="auto"/>
      <w:sz w:val="21"/>
      <w:szCs w:val="21"/>
    </w:rPr>
  </w:style>
  <w:style w:type="character" w:default="1" w:styleId="30">
    <w:name w:val="Default Paragraph Font"/>
    <w:semiHidden/>
    <w:uiPriority w:val="0"/>
  </w:style>
  <w:style w:type="table" w:default="1" w:styleId="26">
    <w:name w:val="Normal Table"/>
    <w:semiHidden/>
    <w:uiPriority w:val="0"/>
    <w:tblPr>
      <w:tblStyle w:val="2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Normal Indent"/>
    <w:basedOn w:val="1"/>
    <w:link w:val="40"/>
    <w:qFormat/>
    <w:uiPriority w:val="0"/>
    <w:pPr>
      <w:ind w:firstLine="420" w:firstLineChars="200"/>
    </w:pPr>
    <w:rPr>
      <w:rFonts w:eastAsia="宋体"/>
    </w:rPr>
  </w:style>
  <w:style w:type="paragraph" w:styleId="12">
    <w:name w:val="caption"/>
    <w:basedOn w:val="1"/>
    <w:next w:val="1"/>
    <w:unhideWhenUsed/>
    <w:qFormat/>
    <w:uiPriority w:val="0"/>
    <w:rPr>
      <w:rFonts w:ascii="Cambria" w:hAnsi="Cambria" w:eastAsia="黑体" w:cs="Times New Roman"/>
      <w:sz w:val="20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uiPriority w:val="0"/>
    <w:pPr>
      <w:spacing w:after="100" w:afterAutospacing="1" w:line="300" w:lineRule="auto"/>
    </w:pPr>
    <w:rPr>
      <w:sz w:val="28"/>
      <w:lang w:val="en-US" w:eastAsia="zh-CN" w:bidi="ar-SA"/>
    </w:rPr>
  </w:style>
  <w:style w:type="paragraph" w:styleId="15">
    <w:name w:val="toc 3"/>
    <w:basedOn w:val="1"/>
    <w:next w:val="1"/>
    <w:uiPriority w:val="39"/>
    <w:pPr>
      <w:ind w:left="840" w:leftChars="400"/>
    </w:pPr>
  </w:style>
  <w:style w:type="paragraph" w:styleId="16">
    <w:name w:val="Date"/>
    <w:basedOn w:val="1"/>
    <w:next w:val="1"/>
    <w:uiPriority w:val="0"/>
    <w:pPr>
      <w:spacing w:line="240" w:lineRule="auto"/>
      <w:ind w:firstLine="0" w:firstLineChars="0"/>
    </w:pPr>
  </w:style>
  <w:style w:type="paragraph" w:styleId="17">
    <w:name w:val="Body Text Indent 2"/>
    <w:basedOn w:val="1"/>
    <w:uiPriority w:val="0"/>
    <w:pPr>
      <w:spacing w:after="163" w:afterLines="50"/>
      <w:ind w:firstLine="420" w:firstLineChars="0"/>
    </w:pPr>
  </w:style>
  <w:style w:type="paragraph" w:styleId="18">
    <w:name w:val="Balloon Text"/>
    <w:basedOn w:val="1"/>
    <w:semiHidden/>
    <w:uiPriority w:val="0"/>
    <w:rPr>
      <w:sz w:val="18"/>
      <w:szCs w:val="18"/>
    </w:rPr>
  </w:style>
  <w:style w:type="paragraph" w:styleId="19">
    <w:name w:val="footer"/>
    <w:basedOn w:val="1"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spacing w:line="288" w:lineRule="auto"/>
      <w:ind w:firstLine="482"/>
      <w:jc w:val="left"/>
    </w:pPr>
    <w:rPr>
      <w:sz w:val="21"/>
    </w:rPr>
  </w:style>
  <w:style w:type="paragraph" w:styleId="20">
    <w:name w:val="header"/>
    <w:basedOn w:val="1"/>
    <w:link w:val="63"/>
    <w:uiPriority w:val="99"/>
    <w:pPr>
      <w:pBdr>
        <w:bottom w:val="thickThinSmallGap" w:color="auto" w:sz="24" w:space="1"/>
      </w:pBdr>
      <w:tabs>
        <w:tab w:val="center" w:pos="4153"/>
        <w:tab w:val="right" w:pos="8306"/>
      </w:tabs>
      <w:snapToGrid w:val="0"/>
      <w:jc w:val="center"/>
    </w:pPr>
  </w:style>
  <w:style w:type="paragraph" w:styleId="21">
    <w:name w:val="toc 1"/>
    <w:basedOn w:val="1"/>
    <w:next w:val="1"/>
    <w:uiPriority w:val="39"/>
    <w:pPr>
      <w:spacing w:line="240" w:lineRule="auto"/>
      <w:jc w:val="left"/>
    </w:pPr>
    <w:rPr>
      <w:bCs/>
      <w:caps/>
      <w:lang/>
    </w:rPr>
  </w:style>
  <w:style w:type="paragraph" w:styleId="22">
    <w:name w:val="toc 4"/>
    <w:basedOn w:val="1"/>
    <w:next w:val="1"/>
    <w:semiHidden/>
    <w:uiPriority w:val="0"/>
    <w:pPr>
      <w:ind w:left="1260" w:leftChars="600"/>
    </w:pPr>
  </w:style>
  <w:style w:type="paragraph" w:styleId="23">
    <w:name w:val="toc 2"/>
    <w:basedOn w:val="1"/>
    <w:next w:val="1"/>
    <w:uiPriority w:val="39"/>
    <w:pPr>
      <w:tabs>
        <w:tab w:val="left" w:pos="1260"/>
        <w:tab w:val="right" w:leader="dot" w:pos="8776"/>
      </w:tabs>
      <w:ind w:firstLine="420"/>
    </w:pPr>
    <w:rPr>
      <w:szCs w:val="30"/>
      <w:lang/>
    </w:rPr>
  </w:style>
  <w:style w:type="paragraph" w:styleId="24">
    <w:name w:val="Title"/>
    <w:basedOn w:val="1"/>
    <w:qFormat/>
    <w:uiPriority w:val="0"/>
    <w:pPr>
      <w:ind w:firstLine="721"/>
      <w:jc w:val="center"/>
      <w:outlineLvl w:val="0"/>
    </w:pPr>
    <w:rPr>
      <w:rFonts w:ascii="黑体" w:hAnsi="宋体" w:eastAsia="黑体" w:cs="Arial"/>
      <w:b/>
      <w:bCs/>
      <w:sz w:val="36"/>
      <w:szCs w:val="32"/>
    </w:rPr>
  </w:style>
  <w:style w:type="paragraph" w:styleId="25">
    <w:name w:val="Body Text First Indent"/>
    <w:basedOn w:val="14"/>
    <w:uiPriority w:val="0"/>
    <w:pPr>
      <w:widowControl w:val="0"/>
      <w:spacing w:after="120" w:afterAutospacing="0" w:line="240" w:lineRule="auto"/>
      <w:ind w:firstLine="420" w:firstLineChars="100"/>
      <w:jc w:val="both"/>
    </w:pPr>
    <w:rPr>
      <w:kern w:val="2"/>
      <w:sz w:val="21"/>
      <w:szCs w:val="24"/>
    </w:rPr>
  </w:style>
  <w:style w:type="table" w:styleId="27">
    <w:name w:val="Table Grid"/>
    <w:basedOn w:val="26"/>
    <w:uiPriority w:val="0"/>
    <w:tblPr>
      <w:tblStyle w:val="2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8">
    <w:name w:val="Light Shading Accent 5"/>
    <w:basedOn w:val="26"/>
    <w:uiPriority w:val="60"/>
    <w:rPr>
      <w:rFonts w:ascii="Calibri" w:hAnsi="Calibri" w:eastAsia="宋体" w:cs="Times New Roman"/>
      <w:color w:val="31849B"/>
      <w:kern w:val="2"/>
      <w:sz w:val="21"/>
      <w:szCs w:val="22"/>
    </w:rPr>
    <w:tblPr>
      <w:tblStyle w:val="26"/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>
        <w:tblStyle w:val="26"/>
      </w:tblPr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26"/>
      </w:tblPr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Style w:val="26"/>
      </w:tblPr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>
        <w:tblStyle w:val="26"/>
      </w:tblPr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9">
    <w:name w:val="Medium Grid 1 Accent 5"/>
    <w:basedOn w:val="26"/>
    <w:uiPriority w:val="67"/>
    <w:tblPr>
      <w:tblStyle w:val="26"/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>
        <w:tblStyle w:val="26"/>
      </w:tbl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Style w:val="26"/>
      </w:tblPr>
      <w:tcPr>
        <w:shd w:val="clear" w:color="auto" w:fill="A5D5E2"/>
      </w:tcPr>
    </w:tblStylePr>
    <w:tblStylePr w:type="band1Horz">
      <w:tblPr>
        <w:tblStyle w:val="26"/>
      </w:tblPr>
      <w:tcPr>
        <w:shd w:val="clear" w:color="auto" w:fill="A5D5E2"/>
      </w:tcPr>
    </w:tblStylePr>
  </w:style>
  <w:style w:type="character" w:styleId="31">
    <w:name w:val="Strong"/>
    <w:qFormat/>
    <w:uiPriority w:val="0"/>
    <w:rPr>
      <w:b/>
      <w:bCs/>
    </w:rPr>
  </w:style>
  <w:style w:type="character" w:styleId="32">
    <w:name w:val="page number"/>
    <w:basedOn w:val="30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99"/>
    <w:rPr>
      <w:color w:val="0000FF"/>
      <w:u w:val="single"/>
    </w:rPr>
  </w:style>
  <w:style w:type="paragraph" w:customStyle="1" w:styleId="35">
    <w:name w:val="表样式"/>
    <w:basedOn w:val="1"/>
    <w:next w:val="3"/>
    <w:uiPriority w:val="0"/>
    <w:pPr>
      <w:ind w:firstLine="0" w:firstLineChars="0"/>
    </w:pPr>
    <w:rPr>
      <w:sz w:val="18"/>
    </w:rPr>
  </w:style>
  <w:style w:type="paragraph" w:customStyle="1" w:styleId="36">
    <w:name w:val="图文字"/>
    <w:basedOn w:val="1"/>
    <w:next w:val="3"/>
    <w:uiPriority w:val="0"/>
    <w:pPr>
      <w:numPr>
        <w:ilvl w:val="0"/>
        <w:numId w:val="3"/>
      </w:numPr>
      <w:tabs>
        <w:tab w:val="left" w:pos="510"/>
      </w:tabs>
      <w:ind w:firstLineChars="0"/>
      <w:jc w:val="center"/>
    </w:pPr>
  </w:style>
  <w:style w:type="paragraph" w:customStyle="1" w:styleId="37">
    <w:name w:val="xl24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center"/>
    </w:pPr>
    <w:rPr>
      <w:kern w:val="0"/>
      <w:szCs w:val="21"/>
    </w:rPr>
  </w:style>
  <w:style w:type="character" w:customStyle="1" w:styleId="38">
    <w:name w:val="标题 3 Char"/>
    <w:link w:val="5"/>
    <w:uiPriority w:val="0"/>
    <w:rPr>
      <w:rFonts w:ascii="宋体" w:hAnsi="宋体"/>
      <w:b/>
      <w:bCs/>
      <w:color w:val="000000"/>
      <w:kern w:val="2"/>
      <w:sz w:val="24"/>
      <w:szCs w:val="24"/>
      <w:lang w:val="fr-FR"/>
    </w:rPr>
  </w:style>
  <w:style w:type="character" w:customStyle="1" w:styleId="39">
    <w:name w:val="标题 2 Char"/>
    <w:link w:val="4"/>
    <w:uiPriority w:val="0"/>
    <w:rPr>
      <w:rFonts w:ascii="宋体" w:hAnsi="宋体" w:eastAsia="宋体"/>
      <w:b/>
      <w:bCs/>
      <w:color w:val="000000"/>
      <w:kern w:val="2"/>
      <w:sz w:val="24"/>
      <w:szCs w:val="24"/>
    </w:rPr>
  </w:style>
  <w:style w:type="character" w:customStyle="1" w:styleId="40">
    <w:name w:val="正文缩进 Char1"/>
    <w:aliases w:val="表正文 Char,正文非缩进 Char,正文不缩进 Char,首行缩进 Char,正文（首行缩进两字）＋行距：1.5倍行距 Char,正文缩进 Char Char,正文-段前3磅 Char,正文（首行缩进两字） Char Char Char Char Char Char Char Char Char Char Char Char Char Char Char Char,正文缩进 Char Char Char Char Char Char,特点 Char,四号 Char"/>
    <w:link w:val="3"/>
    <w:uiPriority w:val="0"/>
    <w:rPr>
      <w:rFonts w:eastAsia="宋体"/>
      <w:kern w:val="2"/>
      <w:sz w:val="21"/>
      <w:lang w:val="en-US" w:eastAsia="zh-CN" w:bidi="ar-SA"/>
    </w:rPr>
  </w:style>
  <w:style w:type="character" w:customStyle="1" w:styleId="41">
    <w:name w:val="apple-style-span"/>
    <w:basedOn w:val="30"/>
    <w:uiPriority w:val="0"/>
  </w:style>
  <w:style w:type="character" w:customStyle="1" w:styleId="42">
    <w:name w:val="apple-converted-space"/>
    <w:basedOn w:val="30"/>
    <w:uiPriority w:val="0"/>
  </w:style>
  <w:style w:type="paragraph" w:styleId="43">
    <w:name w:val="No Spacing"/>
    <w:qFormat/>
    <w:uiPriority w:val="0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paragraph" w:customStyle="1" w:styleId="44">
    <w:name w:val="Distribution statement"/>
    <w:uiPriority w:val="0"/>
    <w:pPr>
      <w:spacing w:line="240" w:lineRule="atLeast"/>
    </w:pPr>
    <w:rPr>
      <w:rFonts w:ascii="Arial" w:hAnsi="Arial"/>
      <w:kern w:val="20"/>
      <w:sz w:val="16"/>
      <w:lang w:val="en-US" w:eastAsia="en-US" w:bidi="ar-SA"/>
    </w:rPr>
  </w:style>
  <w:style w:type="paragraph" w:customStyle="1" w:styleId="45">
    <w:name w:val="Author list"/>
    <w:uiPriority w:val="0"/>
    <w:pPr>
      <w:spacing w:line="240" w:lineRule="atLeast"/>
      <w:ind w:right="-14"/>
    </w:pPr>
    <w:rPr>
      <w:rFonts w:ascii="Arial" w:hAnsi="Arial"/>
      <w:kern w:val="20"/>
      <w:lang w:val="en-US" w:eastAsia="en-US" w:bidi="ar-SA"/>
    </w:rPr>
  </w:style>
  <w:style w:type="paragraph" w:customStyle="1" w:styleId="46">
    <w:name w:val="blank-spacers"/>
    <w:uiPriority w:val="0"/>
    <w:rPr>
      <w:lang w:val="en-US" w:eastAsia="en-US" w:bidi="ar-SA"/>
    </w:rPr>
  </w:style>
  <w:style w:type="paragraph" w:styleId="47">
    <w:name w:val="List Paragraph"/>
    <w:basedOn w:val="1"/>
    <w:qFormat/>
    <w:uiPriority w:val="34"/>
    <w:pPr>
      <w:ind w:firstLine="420"/>
    </w:pPr>
  </w:style>
  <w:style w:type="character" w:customStyle="1" w:styleId="48">
    <w:name w:val="标题 1 Char"/>
    <w:link w:val="2"/>
    <w:uiPriority w:val="0"/>
    <w:rPr>
      <w:rFonts w:ascii="宋体" w:hAnsi="宋体" w:eastAsia="宋体"/>
      <w:b/>
      <w:bCs/>
      <w:color w:val="000000"/>
      <w:kern w:val="44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49">
    <w:name w:val="中等深浅网格 1 - 强调文字颜色 51"/>
    <w:basedOn w:val="26"/>
    <w:uiPriority w:val="67"/>
    <w:rPr>
      <w:rFonts w:ascii="Calibri" w:hAnsi="Calibri" w:eastAsia="宋体" w:cs="Times New Roman"/>
      <w:kern w:val="2"/>
      <w:sz w:val="21"/>
      <w:szCs w:val="22"/>
    </w:rPr>
    <w:tblPr>
      <w:tblStyle w:val="26"/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>
        <w:tblStyle w:val="26"/>
      </w:tbl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Style w:val="26"/>
      </w:tblPr>
      <w:tcPr>
        <w:shd w:val="clear" w:color="auto" w:fill="A5D5E2"/>
      </w:tcPr>
    </w:tblStylePr>
    <w:tblStylePr w:type="band1Horz">
      <w:tblPr>
        <w:tblStyle w:val="26"/>
      </w:tblPr>
      <w:tcPr>
        <w:shd w:val="clear" w:color="auto" w:fill="A5D5E2"/>
      </w:tcPr>
    </w:tblStylePr>
  </w:style>
  <w:style w:type="paragraph" w:customStyle="1" w:styleId="50">
    <w:name w:val="J.正文-宋"/>
    <w:link w:val="51"/>
    <w:qFormat/>
    <w:uiPriority w:val="0"/>
    <w:pPr>
      <w:widowControl w:val="0"/>
      <w:adjustRightInd w:val="0"/>
      <w:snapToGrid w:val="0"/>
      <w:spacing w:beforeLines="50" w:line="288" w:lineRule="auto"/>
      <w:ind w:left="851"/>
    </w:pPr>
    <w:rPr>
      <w:sz w:val="24"/>
      <w:lang w:val="en-US" w:eastAsia="zh-CN" w:bidi="ar-SA"/>
    </w:rPr>
  </w:style>
  <w:style w:type="character" w:customStyle="1" w:styleId="51">
    <w:name w:val="J.正文-宋 Char"/>
    <w:link w:val="50"/>
    <w:uiPriority w:val="0"/>
    <w:rPr>
      <w:sz w:val="24"/>
      <w:lang w:bidi="ar-SA"/>
    </w:rPr>
  </w:style>
  <w:style w:type="paragraph" w:customStyle="1" w:styleId="52">
    <w:name w:val="列出段落1"/>
    <w:basedOn w:val="1"/>
    <w:qFormat/>
    <w:uiPriority w:val="34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53">
    <w:name w:val="表标题"/>
    <w:basedOn w:val="3"/>
    <w:link w:val="54"/>
    <w:qFormat/>
    <w:uiPriority w:val="0"/>
    <w:pPr>
      <w:adjustRightInd w:val="0"/>
      <w:snapToGrid w:val="0"/>
      <w:spacing w:before="62" w:beforeLines="20" w:after="62" w:afterLines="20" w:line="240" w:lineRule="auto"/>
      <w:ind w:firstLine="0" w:firstLineChars="0"/>
      <w:jc w:val="center"/>
    </w:pPr>
    <w:rPr>
      <w:rFonts w:ascii="宋体" w:hAnsi="宋体"/>
      <w:b/>
      <w:szCs w:val="24"/>
    </w:rPr>
  </w:style>
  <w:style w:type="character" w:customStyle="1" w:styleId="54">
    <w:name w:val="表标题 Char"/>
    <w:link w:val="53"/>
    <w:uiPriority w:val="0"/>
    <w:rPr>
      <w:rFonts w:ascii="宋体" w:hAnsi="宋体"/>
      <w:b/>
      <w:kern w:val="2"/>
      <w:sz w:val="21"/>
      <w:szCs w:val="24"/>
    </w:rPr>
  </w:style>
  <w:style w:type="paragraph" w:customStyle="1" w:styleId="55">
    <w:name w:val="改版记录标题"/>
    <w:basedOn w:val="1"/>
    <w:next w:val="1"/>
    <w:link w:val="56"/>
    <w:qFormat/>
    <w:uiPriority w:val="0"/>
    <w:pPr>
      <w:ind w:firstLine="0" w:firstLineChars="0"/>
      <w:jc w:val="center"/>
    </w:pPr>
    <w:rPr>
      <w:rFonts w:ascii="黑体" w:hAnsi="黑体" w:eastAsia="黑体"/>
      <w:b/>
      <w:sz w:val="36"/>
      <w:szCs w:val="48"/>
    </w:rPr>
  </w:style>
  <w:style w:type="character" w:customStyle="1" w:styleId="56">
    <w:name w:val="改版记录标题 Char"/>
    <w:link w:val="55"/>
    <w:uiPriority w:val="0"/>
    <w:rPr>
      <w:rFonts w:ascii="黑体" w:hAnsi="黑体" w:eastAsia="黑体"/>
      <w:b/>
      <w:kern w:val="2"/>
      <w:sz w:val="36"/>
      <w:szCs w:val="48"/>
    </w:rPr>
  </w:style>
  <w:style w:type="paragraph" w:customStyle="1" w:styleId="57">
    <w:name w:val="版本号"/>
    <w:basedOn w:val="1"/>
    <w:link w:val="58"/>
    <w:qFormat/>
    <w:uiPriority w:val="0"/>
    <w:pPr>
      <w:spacing w:before="240" w:after="60" w:line="312" w:lineRule="auto"/>
      <w:ind w:firstLine="0" w:firstLineChars="0"/>
      <w:jc w:val="right"/>
    </w:pPr>
    <w:rPr>
      <w:rFonts w:ascii="黑体" w:hAnsi="黑体" w:eastAsia="黑体"/>
      <w:bCs/>
      <w:kern w:val="0"/>
      <w:sz w:val="36"/>
      <w:szCs w:val="36"/>
    </w:rPr>
  </w:style>
  <w:style w:type="character" w:customStyle="1" w:styleId="58">
    <w:name w:val="版本号 Char"/>
    <w:link w:val="57"/>
    <w:uiPriority w:val="0"/>
    <w:rPr>
      <w:rFonts w:ascii="黑体" w:hAnsi="黑体" w:eastAsia="黑体"/>
      <w:bCs/>
      <w:sz w:val="36"/>
      <w:szCs w:val="36"/>
    </w:rPr>
  </w:style>
  <w:style w:type="paragraph" w:customStyle="1" w:styleId="59">
    <w:name w:val="新一级标题"/>
    <w:basedOn w:val="2"/>
    <w:link w:val="60"/>
    <w:qFormat/>
    <w:uiPriority w:val="0"/>
    <w:pPr>
      <w:spacing w:before="120" w:after="120"/>
    </w:pPr>
    <w:rPr>
      <w:rFonts w:ascii="Calibri" w:hAnsi="Calibri"/>
      <w:color w:val="auto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60">
    <w:name w:val="新一级标题 Char"/>
    <w:link w:val="59"/>
    <w:uiPriority w:val="0"/>
    <w:rPr>
      <w:rFonts w:ascii="Calibri" w:hAnsi="Calibri"/>
      <w:b/>
      <w:bCs/>
      <w:kern w:val="44"/>
      <w:sz w:val="28"/>
      <w:szCs w:val="44"/>
    </w:rPr>
  </w:style>
  <w:style w:type="paragraph" w:customStyle="1" w:styleId="61">
    <w:name w:val="新二级标题"/>
    <w:basedOn w:val="1"/>
    <w:next w:val="1"/>
    <w:link w:val="62"/>
    <w:qFormat/>
    <w:uiPriority w:val="0"/>
    <w:pPr>
      <w:keepNext/>
      <w:keepLines/>
      <w:spacing w:before="120" w:after="120"/>
      <w:ind w:left="567" w:hanging="567" w:firstLineChars="0"/>
      <w:outlineLvl w:val="1"/>
    </w:pPr>
    <w:rPr>
      <w:rFonts w:ascii="Calibri" w:hAnsi="Calibri" w:eastAsia="宋体"/>
      <w:b/>
      <w:bCs/>
      <w:kern w:val="44"/>
      <w:sz w:val="24"/>
      <w:szCs w:val="44"/>
    </w:rPr>
  </w:style>
  <w:style w:type="character" w:customStyle="1" w:styleId="62">
    <w:name w:val="新二级标题 Char"/>
    <w:link w:val="61"/>
    <w:uiPriority w:val="0"/>
    <w:rPr>
      <w:rFonts w:ascii="Calibri" w:hAnsi="Calibri"/>
      <w:b/>
      <w:bCs/>
      <w:kern w:val="44"/>
      <w:sz w:val="24"/>
      <w:szCs w:val="44"/>
    </w:rPr>
  </w:style>
  <w:style w:type="character" w:customStyle="1" w:styleId="63">
    <w:name w:val="页眉 Char"/>
    <w:link w:val="20"/>
    <w:uiPriority w:val="99"/>
    <w:rPr>
      <w:rFonts w:eastAsia="微软雅黑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&#20135;&#21697;&#24320;&#21457;&#37096;-&#20844;&#20849;&#31354;&#38388;\11-&#20135;&#21697;&#24320;&#21457;&#37096;_&#36807;&#31243;&#20307;&#31995;&#25991;&#26723;\04-&#25991;&#26723;&#27169;&#26495;\&#25991;&#26723;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</Template>
  <Pages>10</Pages>
  <Words>1527</Words>
  <Characters>2795</Characters>
  <Lines>30</Lines>
  <Paragraphs>8</Paragraphs>
  <TotalTime>0</TotalTime>
  <ScaleCrop>false</ScaleCrop>
  <LinksUpToDate>false</LinksUpToDate>
  <CharactersWithSpaces>3118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2017-03-01T02:34:00Z</dcterms:created>
  <dc:creator>wen</dc:creator>
  <cp:lastModifiedBy>刘会河</cp:lastModifiedBy>
  <cp:lastPrinted>2017-03-01T02:44:00Z</cp:lastPrinted>
  <dcterms:modified xsi:type="dcterms:W3CDTF">2022-11-03T02:02:02Z</dcterms:modified>
  <dc:title>产品型号-产品需求规格说明书</dc:title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D55A853E447A4AB0AB57AB6A9DBA3CCD</vt:lpwstr>
  </property>
</Properties>
</file>